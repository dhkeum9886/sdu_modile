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3F40F7" w14:textId="77777777" w:rsidR="00D077E9" w:rsidRPr="00240586" w:rsidRDefault="00F61705" w:rsidP="00D70D02">
      <w:r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58240" behindDoc="1" locked="0" layoutInCell="1" allowOverlap="1" wp14:anchorId="65F45973" wp14:editId="6A18799A">
            <wp:simplePos x="0" y="0"/>
            <wp:positionH relativeFrom="column">
              <wp:posOffset>-629987</wp:posOffset>
            </wp:positionH>
            <wp:positionV relativeFrom="page">
              <wp:posOffset>-11875</wp:posOffset>
            </wp:positionV>
            <wp:extent cx="8075221" cy="6684010"/>
            <wp:effectExtent l="0" t="0" r="2540" b="254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9776" cy="6687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7FDE734" wp14:editId="729BA30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9F55D9" w14:textId="77777777" w:rsidR="00274CB7" w:rsidRDefault="00274CB7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DE734" id="직사각형 3" o:spid="_x0000_s1026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" fillcolor="white [3212]" stroked="f" strokeweight="2pt">
                <v:textbox>
                  <w:txbxContent>
                    <w:p w14:paraId="3D9F55D9" w14:textId="77777777" w:rsidR="00274CB7" w:rsidRDefault="00274CB7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240586" w14:paraId="58A0E839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0ABFA21" w14:textId="77777777" w:rsidR="00D077E9" w:rsidRPr="00240586" w:rsidRDefault="00D077E9" w:rsidP="00AB02A7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57CB693D" wp14:editId="31912D7E">
                      <wp:extent cx="3528695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69876A1" w14:textId="3E4E22D1" w:rsidR="00274CB7" w:rsidRDefault="00274CB7" w:rsidP="00C9360B">
                                  <w:pPr>
                                    <w:pStyle w:val="a7"/>
                                    <w:spacing w:after="0" w:line="204" w:lineRule="auto"/>
                                    <w:rPr>
                                      <w:sz w:val="56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56"/>
                                      <w:szCs w:val="48"/>
                                    </w:rPr>
                                    <w:t>번역 어플리케이션</w:t>
                                  </w:r>
                                </w:p>
                                <w:p w14:paraId="0E979FEB" w14:textId="15F6F628" w:rsidR="00274CB7" w:rsidRDefault="00274CB7" w:rsidP="00C9360B">
                                  <w:pPr>
                                    <w:pStyle w:val="a7"/>
                                    <w:spacing w:after="0" w:line="204" w:lineRule="auto"/>
                                    <w:rPr>
                                      <w:sz w:val="56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56"/>
                                      <w:szCs w:val="48"/>
                                    </w:rPr>
                                    <w:t>벤치마킹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7CB693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7" type="#_x0000_t202" style="width:277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" filled="f" stroked="f" strokeweight=".5pt">
                      <v:textbox>
                        <w:txbxContent>
                          <w:p w14:paraId="269876A1" w14:textId="3E4E22D1" w:rsidR="00274CB7" w:rsidRDefault="00274CB7" w:rsidP="00C9360B">
                            <w:pPr>
                              <w:pStyle w:val="a7"/>
                              <w:spacing w:after="0" w:line="204" w:lineRule="auto"/>
                              <w:rPr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hint="eastAsia"/>
                                <w:sz w:val="56"/>
                                <w:szCs w:val="48"/>
                              </w:rPr>
                              <w:t>번역 어플리케이션</w:t>
                            </w:r>
                          </w:p>
                          <w:p w14:paraId="0E979FEB" w14:textId="15F6F628" w:rsidR="00274CB7" w:rsidRDefault="00274CB7" w:rsidP="00C9360B">
                            <w:pPr>
                              <w:pStyle w:val="a7"/>
                              <w:spacing w:after="0" w:line="204" w:lineRule="auto"/>
                              <w:rPr>
                                <w:sz w:val="56"/>
                                <w:szCs w:val="48"/>
                              </w:rPr>
                            </w:pPr>
                            <w:r>
                              <w:rPr>
                                <w:rFonts w:hint="eastAsia"/>
                                <w:sz w:val="56"/>
                                <w:szCs w:val="48"/>
                              </w:rPr>
                              <w:t>벤치마킹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20A798E2" w14:textId="77777777" w:rsidR="00D077E9" w:rsidRPr="00240586" w:rsidRDefault="00D077E9" w:rsidP="00AB02A7"/>
        </w:tc>
      </w:tr>
      <w:tr w:rsidR="00D077E9" w:rsidRPr="00240586" w14:paraId="18D0435C" w14:textId="77777777" w:rsidTr="00C9360B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FF9AF8B" w14:textId="77777777" w:rsidR="00D077E9" w:rsidRPr="00240586" w:rsidRDefault="00D077E9" w:rsidP="00AB02A7">
            <w:pPr>
              <w:rPr>
                <w:noProof/>
              </w:rPr>
            </w:pPr>
          </w:p>
        </w:tc>
      </w:tr>
      <w:tr w:rsidR="00D077E9" w:rsidRPr="00240586" w14:paraId="72D6A80C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hint="eastAsia"/>
              </w:rPr>
              <w:id w:val="1080870105"/>
              <w:placeholder>
                <w:docPart w:val="230B7B8DA0D6465686B67DA1E887E84B"/>
              </w:placeholder>
              <w15:appearance w15:val="hidden"/>
            </w:sdtPr>
            <w:sdtEndPr/>
            <w:sdtContent>
              <w:p w14:paraId="08B4EE6D" w14:textId="77777777" w:rsidR="00D077E9" w:rsidRPr="00240586" w:rsidRDefault="00F61705" w:rsidP="00AB02A7">
                <w:r>
                  <w:rPr>
                    <w:rFonts w:hint="eastAsia"/>
                  </w:rPr>
                  <w:t>소프트웨어공학과</w:t>
                </w:r>
              </w:p>
            </w:sdtContent>
          </w:sdt>
          <w:p w14:paraId="202B8273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298AF691" wp14:editId="5321F091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AF7249D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403827C1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  <w:p w14:paraId="4559F6DF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760A819" w14:textId="77777777" w:rsidR="00D077E9" w:rsidRPr="00240586" w:rsidRDefault="00C258F8" w:rsidP="00AB02A7">
            <w:sdt>
              <w:sdtPr>
                <w:rPr>
                  <w:rFonts w:hint="eastAsia"/>
                </w:rPr>
                <w:id w:val="-1740469667"/>
                <w:placeholder>
                  <w:docPart w:val="685D644819E14BA7B724250A563DF259"/>
                </w:placeholder>
                <w15:appearance w15:val="hidden"/>
              </w:sdtPr>
              <w:sdtEndPr/>
              <w:sdtContent>
                <w:r w:rsidR="00F61705">
                  <w:rPr>
                    <w:rFonts w:hint="eastAsia"/>
                  </w:rPr>
                  <w:t xml:space="preserve">학번 </w:t>
                </w:r>
                <w:r w:rsidR="00F61705">
                  <w:t xml:space="preserve">   2020620001</w:t>
                </w:r>
              </w:sdtContent>
            </w:sdt>
          </w:p>
          <w:p w14:paraId="421D8DD1" w14:textId="77777777" w:rsidR="00D077E9" w:rsidRPr="00240586" w:rsidRDefault="00F61705" w:rsidP="00AB02A7">
            <w:r>
              <w:rPr>
                <w:rFonts w:hint="eastAsia"/>
              </w:rPr>
              <w:t>작성자 금동환</w:t>
            </w:r>
          </w:p>
          <w:p w14:paraId="02D65063" w14:textId="77777777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2FF9DC82" w14:textId="77777777" w:rsidR="00D077E9" w:rsidRPr="00240586" w:rsidRDefault="00AB02A7">
      <w:pPr>
        <w:spacing w:after="200"/>
      </w:pPr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816C6FC" wp14:editId="7CDCA95B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E04E5" w14:textId="77777777" w:rsidR="00274CB7" w:rsidRDefault="00274CB7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6C6FC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34aba2 [3206]" stroked="f" strokeweight="2pt">
                <v:textbox>
                  <w:txbxContent>
                    <w:p w14:paraId="1F9E04E5" w14:textId="77777777" w:rsidR="00274CB7" w:rsidRDefault="00274CB7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</w:p>
    <w:p w14:paraId="36D26451" w14:textId="1086C7B0" w:rsidR="00843469" w:rsidRPr="00843469" w:rsidRDefault="00FC6E7B" w:rsidP="00843469">
      <w:pPr>
        <w:pStyle w:val="afd"/>
        <w:numPr>
          <w:ilvl w:val="0"/>
          <w:numId w:val="15"/>
        </w:numPr>
      </w:pPr>
      <w:r>
        <w:rPr>
          <w:rFonts w:hint="eastAsia"/>
          <w:lang w:val="ko-KR" w:bidi="ko-KR"/>
        </w:rPr>
        <w:lastRenderedPageBreak/>
        <w:t xml:space="preserve">벤치마킹 </w:t>
      </w:r>
      <w:r w:rsidR="00843469" w:rsidRPr="00843469">
        <w:rPr>
          <w:rFonts w:hint="eastAsia"/>
          <w:lang w:val="ko-KR" w:bidi="ko-KR"/>
        </w:rPr>
        <w:t>대상</w:t>
      </w:r>
    </w:p>
    <w:p w14:paraId="60DD0F36" w14:textId="77777777" w:rsidR="00642AB8" w:rsidRPr="00463523" w:rsidRDefault="00642AB8" w:rsidP="00843469">
      <w:pPr>
        <w:pStyle w:val="afd"/>
        <w:ind w:left="425"/>
      </w:pPr>
    </w:p>
    <w:p w14:paraId="3A065A6E" w14:textId="1A197815" w:rsidR="003636BB" w:rsidRDefault="00FC6E7B" w:rsidP="00AB5E8A">
      <w:pPr>
        <w:pStyle w:val="afd"/>
        <w:numPr>
          <w:ilvl w:val="1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구글 번역</w:t>
      </w:r>
    </w:p>
    <w:p w14:paraId="20D6057F" w14:textId="77777777" w:rsidR="00FC6E7B" w:rsidRDefault="00FC6E7B" w:rsidP="00FC6E7B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가장 일반적으로 자주 사용하게 되어 벤치마킹 대상으로 결정하였습니다.</w:t>
      </w:r>
    </w:p>
    <w:p w14:paraId="5E208688" w14:textId="77777777" w:rsidR="00FC6E7B" w:rsidRPr="00FC6E7B" w:rsidRDefault="00FC6E7B" w:rsidP="00FC6E7B">
      <w:pPr>
        <w:pStyle w:val="afd"/>
        <w:ind w:left="567"/>
        <w:rPr>
          <w:sz w:val="24"/>
          <w:szCs w:val="24"/>
        </w:rPr>
      </w:pPr>
    </w:p>
    <w:p w14:paraId="5B241D10" w14:textId="1801DA1E" w:rsidR="00FC6E7B" w:rsidRPr="00FC6E7B" w:rsidRDefault="00FC6E7B" w:rsidP="00AB5E8A">
      <w:pPr>
        <w:pStyle w:val="afd"/>
        <w:numPr>
          <w:ilvl w:val="1"/>
          <w:numId w:val="15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파파고</w:t>
      </w:r>
      <w:proofErr w:type="spellEnd"/>
    </w:p>
    <w:p w14:paraId="76A605E9" w14:textId="77777777" w:rsidR="00FC6E7B" w:rsidRPr="00FC6E7B" w:rsidRDefault="00FC6E7B" w:rsidP="00FC6E7B">
      <w:pPr>
        <w:ind w:firstLine="425"/>
        <w:rPr>
          <w:b w:val="0"/>
          <w:bCs/>
          <w:sz w:val="20"/>
          <w:szCs w:val="20"/>
        </w:rPr>
      </w:pPr>
      <w:r w:rsidRPr="00FC6E7B">
        <w:rPr>
          <w:rFonts w:hint="eastAsia"/>
          <w:b w:val="0"/>
          <w:bCs/>
          <w:sz w:val="20"/>
          <w:szCs w:val="20"/>
        </w:rPr>
        <w:t xml:space="preserve">구글 </w:t>
      </w:r>
      <w:proofErr w:type="gramStart"/>
      <w:r w:rsidRPr="00FC6E7B">
        <w:rPr>
          <w:rFonts w:hint="eastAsia"/>
          <w:b w:val="0"/>
          <w:bCs/>
          <w:sz w:val="20"/>
          <w:szCs w:val="20"/>
        </w:rPr>
        <w:t>번역 만큼</w:t>
      </w:r>
      <w:proofErr w:type="gramEnd"/>
      <w:r w:rsidRPr="00FC6E7B">
        <w:rPr>
          <w:rFonts w:hint="eastAsia"/>
          <w:b w:val="0"/>
          <w:bCs/>
          <w:sz w:val="20"/>
          <w:szCs w:val="20"/>
        </w:rPr>
        <w:t xml:space="preserve"> 자주 사용하지는 않았지만 국내 유명한 포털이 제공하는 번역 어플리케이션이고</w:t>
      </w:r>
    </w:p>
    <w:p w14:paraId="5A3DABF6" w14:textId="77777777" w:rsidR="00FC6E7B" w:rsidRDefault="00FC6E7B" w:rsidP="00FC6E7B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해외 여행시 사용했던 경험이 있어 </w:t>
      </w:r>
      <w:proofErr w:type="spellStart"/>
      <w:r>
        <w:rPr>
          <w:rFonts w:hint="eastAsia"/>
          <w:b w:val="0"/>
          <w:bCs/>
          <w:sz w:val="20"/>
          <w:szCs w:val="20"/>
        </w:rPr>
        <w:t>벤차마킹</w:t>
      </w:r>
      <w:proofErr w:type="spellEnd"/>
      <w:r>
        <w:rPr>
          <w:rFonts w:hint="eastAsia"/>
          <w:b w:val="0"/>
          <w:bCs/>
          <w:sz w:val="20"/>
          <w:szCs w:val="20"/>
        </w:rPr>
        <w:t xml:space="preserve"> 대상으로 결정하였습니다.</w:t>
      </w:r>
      <w:r>
        <w:rPr>
          <w:b w:val="0"/>
          <w:bCs/>
          <w:sz w:val="20"/>
          <w:szCs w:val="20"/>
        </w:rPr>
        <w:t xml:space="preserve"> </w:t>
      </w:r>
    </w:p>
    <w:p w14:paraId="082563B9" w14:textId="1D6F6A94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56587659" w14:textId="1AC11238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7BE4B8AB" w14:textId="108D7F85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1F61CD7C" w14:textId="0614E26C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6A3EEA93" w14:textId="0ABA0317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1D153C3C" w14:textId="52B48A16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732241FC" w14:textId="044A5224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323DF0A4" w14:textId="0D459AF3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425607D0" w14:textId="79767E7E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51DF8FFF" w14:textId="08A41CF4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1AF78506" w14:textId="24B6FC7E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1B0121ED" w14:textId="157F44C3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4E7DA124" w14:textId="449BB3AD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2448C645" w14:textId="16EB176A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53EE08E3" w14:textId="6DD7BBF6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0852C1DC" w14:textId="69E3C134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6177CF24" w14:textId="4C527D75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13A3C221" w14:textId="0C5B308D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21624C6B" w14:textId="531A6B61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37963F28" w14:textId="22E9317C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671C2900" w14:textId="3E5DE5BA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3342ECA9" w14:textId="297DCBF0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5A058709" w14:textId="77777777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4DC910D7" w14:textId="3597EE15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20957DA3" w14:textId="77777777" w:rsidR="00FC6E7B" w:rsidRDefault="00FC6E7B" w:rsidP="00FC6E7B">
      <w:pPr>
        <w:pStyle w:val="afd"/>
        <w:ind w:left="709"/>
        <w:rPr>
          <w:b w:val="0"/>
          <w:bCs/>
          <w:sz w:val="20"/>
          <w:szCs w:val="20"/>
        </w:rPr>
      </w:pPr>
    </w:p>
    <w:p w14:paraId="095E4212" w14:textId="211A3DBC" w:rsidR="003636BB" w:rsidRDefault="003636BB" w:rsidP="003636BB">
      <w:pPr>
        <w:pStyle w:val="afd"/>
        <w:numPr>
          <w:ilvl w:val="0"/>
          <w:numId w:val="15"/>
        </w:numPr>
      </w:pPr>
      <w:r>
        <w:rPr>
          <w:rFonts w:hint="eastAsia"/>
        </w:rPr>
        <w:lastRenderedPageBreak/>
        <w:t>구글 번역</w:t>
      </w:r>
    </w:p>
    <w:p w14:paraId="43278D6E" w14:textId="6BCD22CA" w:rsidR="003636BB" w:rsidRPr="00AE23BB" w:rsidRDefault="003636BB" w:rsidP="00AE23BB">
      <w:pPr>
        <w:rPr>
          <w:sz w:val="24"/>
          <w:szCs w:val="24"/>
        </w:rPr>
      </w:pPr>
    </w:p>
    <w:p w14:paraId="08A1F25D" w14:textId="2B6556AA" w:rsidR="00DA48D3" w:rsidRDefault="00DA48D3" w:rsidP="00AE23BB">
      <w:pPr>
        <w:pStyle w:val="afd"/>
        <w:numPr>
          <w:ilvl w:val="1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음성을 텍스트로 변환하여 번역</w:t>
      </w:r>
    </w:p>
    <w:p w14:paraId="69BA7725" w14:textId="4CE6A659" w:rsidR="00DA48D3" w:rsidRPr="00E709DF" w:rsidRDefault="00DA48D3" w:rsidP="00DA48D3">
      <w:pPr>
        <w:pStyle w:val="afd"/>
        <w:ind w:left="709"/>
        <w:rPr>
          <w:b w:val="0"/>
          <w:bCs/>
          <w:sz w:val="20"/>
          <w:szCs w:val="20"/>
        </w:rPr>
      </w:pPr>
      <w:r w:rsidRPr="00E709DF">
        <w:rPr>
          <w:rFonts w:hint="eastAsia"/>
          <w:b w:val="0"/>
          <w:bCs/>
          <w:sz w:val="20"/>
          <w:szCs w:val="20"/>
        </w:rPr>
        <w:t>스마트폰의 마이크</w:t>
      </w:r>
      <w:r w:rsidR="00AE23BB" w:rsidRPr="00E709DF">
        <w:rPr>
          <w:rFonts w:hint="eastAsia"/>
          <w:b w:val="0"/>
          <w:bCs/>
          <w:sz w:val="20"/>
          <w:szCs w:val="20"/>
        </w:rPr>
        <w:t>를 통해 입력되는 음성을 분석하여 번역을 실행하는 기능</w:t>
      </w:r>
    </w:p>
    <w:p w14:paraId="33E5BFF6" w14:textId="68E718CD" w:rsidR="00AE23BB" w:rsidRDefault="00AE23BB" w:rsidP="00DA48D3">
      <w:pPr>
        <w:pStyle w:val="afd"/>
        <w:ind w:left="709"/>
        <w:rPr>
          <w:b w:val="0"/>
          <w:bCs/>
          <w:sz w:val="20"/>
          <w:szCs w:val="20"/>
        </w:rPr>
      </w:pPr>
      <w:r w:rsidRPr="00E709DF">
        <w:rPr>
          <w:rFonts w:hint="eastAsia"/>
          <w:b w:val="0"/>
          <w:bCs/>
          <w:sz w:val="20"/>
          <w:szCs w:val="20"/>
        </w:rPr>
        <w:t>어플리케이션이 일부 권한을 필요로 한다.</w:t>
      </w:r>
      <w:r w:rsidRPr="00E709DF">
        <w:rPr>
          <w:b w:val="0"/>
          <w:bCs/>
          <w:sz w:val="20"/>
          <w:szCs w:val="20"/>
        </w:rPr>
        <w:t xml:space="preserve"> </w:t>
      </w:r>
    </w:p>
    <w:p w14:paraId="04AF7241" w14:textId="77777777" w:rsidR="00E5626F" w:rsidRDefault="00E5626F" w:rsidP="00DA48D3">
      <w:pPr>
        <w:pStyle w:val="afd"/>
        <w:ind w:left="709"/>
        <w:rPr>
          <w:b w:val="0"/>
          <w:bCs/>
          <w:sz w:val="20"/>
          <w:szCs w:val="20"/>
        </w:rPr>
      </w:pPr>
    </w:p>
    <w:p w14:paraId="319CD6BF" w14:textId="77777777" w:rsidR="00E5626F" w:rsidRPr="00E709DF" w:rsidRDefault="00E5626F" w:rsidP="00E5626F">
      <w:pPr>
        <w:pStyle w:val="afd"/>
        <w:ind w:left="709"/>
        <w:rPr>
          <w:b w:val="0"/>
          <w:bCs/>
          <w:noProof/>
          <w:sz w:val="20"/>
          <w:szCs w:val="20"/>
        </w:rPr>
      </w:pPr>
      <w:r w:rsidRPr="00E709DF">
        <w:rPr>
          <w:rFonts w:hint="eastAsia"/>
          <w:b w:val="0"/>
          <w:bCs/>
          <w:noProof/>
          <w:sz w:val="20"/>
          <w:szCs w:val="20"/>
        </w:rPr>
        <w:t xml:space="preserve">유튜브에서 </w:t>
      </w:r>
      <w:r w:rsidRPr="00E709DF">
        <w:rPr>
          <w:b w:val="0"/>
          <w:bCs/>
          <w:noProof/>
          <w:sz w:val="20"/>
          <w:szCs w:val="20"/>
        </w:rPr>
        <w:t>‘</w:t>
      </w:r>
      <w:r w:rsidRPr="00E709DF">
        <w:rPr>
          <w:rFonts w:hint="eastAsia"/>
          <w:b w:val="0"/>
          <w:bCs/>
          <w:noProof/>
          <w:sz w:val="20"/>
          <w:szCs w:val="20"/>
        </w:rPr>
        <w:t>미국홈쇼핑</w:t>
      </w:r>
      <w:r w:rsidRPr="00E709DF">
        <w:rPr>
          <w:b w:val="0"/>
          <w:bCs/>
          <w:noProof/>
          <w:sz w:val="20"/>
          <w:szCs w:val="20"/>
        </w:rPr>
        <w:t xml:space="preserve">’ </w:t>
      </w:r>
      <w:r w:rsidRPr="00E709DF">
        <w:rPr>
          <w:rFonts w:hint="eastAsia"/>
          <w:b w:val="0"/>
          <w:bCs/>
          <w:noProof/>
          <w:sz w:val="20"/>
          <w:szCs w:val="20"/>
        </w:rPr>
        <w:t xml:space="preserve">이라는 키워드로 검색하여 나오는 채널을 </w:t>
      </w:r>
      <w:r>
        <w:rPr>
          <w:rFonts w:hint="eastAsia"/>
          <w:b w:val="0"/>
          <w:bCs/>
          <w:noProof/>
          <w:sz w:val="20"/>
          <w:szCs w:val="20"/>
        </w:rPr>
        <w:t xml:space="preserve">이용하여 </w:t>
      </w:r>
      <w:r w:rsidRPr="00E709DF">
        <w:rPr>
          <w:rFonts w:hint="eastAsia"/>
          <w:b w:val="0"/>
          <w:bCs/>
          <w:noProof/>
          <w:sz w:val="20"/>
          <w:szCs w:val="20"/>
        </w:rPr>
        <w:t>기능을 테스트</w:t>
      </w:r>
    </w:p>
    <w:p w14:paraId="5B37A5D3" w14:textId="77777777" w:rsidR="00E5626F" w:rsidRPr="00E5626F" w:rsidRDefault="00E5626F" w:rsidP="00DA48D3">
      <w:pPr>
        <w:pStyle w:val="afd"/>
        <w:ind w:left="709"/>
        <w:rPr>
          <w:b w:val="0"/>
          <w:bCs/>
          <w:sz w:val="20"/>
          <w:szCs w:val="20"/>
        </w:rPr>
      </w:pPr>
    </w:p>
    <w:p w14:paraId="4BF6798E" w14:textId="58D47555" w:rsidR="00AE23BB" w:rsidRDefault="00AE23BB" w:rsidP="00DA48D3">
      <w:pPr>
        <w:pStyle w:val="afd"/>
        <w:ind w:left="709"/>
        <w:rPr>
          <w:noProof/>
        </w:rPr>
      </w:pPr>
      <w:r>
        <w:rPr>
          <w:noProof/>
        </w:rPr>
        <w:drawing>
          <wp:inline distT="0" distB="0" distL="0" distR="0" wp14:anchorId="503F4A4C" wp14:editId="271216AF">
            <wp:extent cx="1226820" cy="230886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28087" cy="23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3BB">
        <w:rPr>
          <w:noProof/>
        </w:rPr>
        <w:t xml:space="preserve"> </w:t>
      </w:r>
      <w:r w:rsidR="00E5626F">
        <w:rPr>
          <w:noProof/>
        </w:rPr>
        <w:drawing>
          <wp:inline distT="0" distB="0" distL="0" distR="0" wp14:anchorId="69A61684" wp14:editId="23BAC196">
            <wp:extent cx="1211551" cy="2298700"/>
            <wp:effectExtent l="0" t="0" r="8255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44181" cy="23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A4B3" w14:textId="51F0017E" w:rsidR="00E709DF" w:rsidRDefault="00E709DF" w:rsidP="00DA48D3">
      <w:pPr>
        <w:pStyle w:val="afd"/>
        <w:ind w:left="709"/>
        <w:rPr>
          <w:sz w:val="24"/>
          <w:szCs w:val="24"/>
        </w:rPr>
      </w:pPr>
    </w:p>
    <w:p w14:paraId="7F761922" w14:textId="0ED318EC" w:rsidR="00E709DF" w:rsidRDefault="00E5626F" w:rsidP="00DA48D3">
      <w:pPr>
        <w:pStyle w:val="afd"/>
        <w:ind w:left="709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방송</w:t>
      </w:r>
      <w:r w:rsidR="00D123E1">
        <w:rPr>
          <w:rFonts w:hint="eastAsia"/>
          <w:b w:val="0"/>
          <w:bCs/>
          <w:sz w:val="20"/>
          <w:szCs w:val="20"/>
        </w:rPr>
        <w:t xml:space="preserve"> 진행자</w:t>
      </w:r>
      <w:r w:rsidR="00E709DF" w:rsidRPr="00E709DF">
        <w:rPr>
          <w:rFonts w:hint="eastAsia"/>
          <w:b w:val="0"/>
          <w:bCs/>
          <w:sz w:val="20"/>
          <w:szCs w:val="20"/>
        </w:rPr>
        <w:t>분의 말</w:t>
      </w:r>
      <w:r w:rsidR="00D123E1">
        <w:rPr>
          <w:rFonts w:hint="eastAsia"/>
          <w:b w:val="0"/>
          <w:bCs/>
          <w:sz w:val="20"/>
          <w:szCs w:val="20"/>
        </w:rPr>
        <w:t>이</w:t>
      </w:r>
      <w:r w:rsidR="00E709DF" w:rsidRPr="00E709DF">
        <w:rPr>
          <w:rFonts w:hint="eastAsia"/>
          <w:b w:val="0"/>
          <w:bCs/>
          <w:sz w:val="20"/>
          <w:szCs w:val="20"/>
        </w:rPr>
        <w:t xml:space="preserve"> 빠르고 스마트폰의 화면이 작아서 글자가 빠르게 지나가서 읽기가 어려운</w:t>
      </w:r>
      <w:r>
        <w:rPr>
          <w:rFonts w:hint="eastAsia"/>
          <w:b w:val="0"/>
          <w:bCs/>
          <w:sz w:val="20"/>
          <w:szCs w:val="20"/>
        </w:rPr>
        <w:t xml:space="preserve"> </w:t>
      </w:r>
      <w:r w:rsidR="00E709DF" w:rsidRPr="00E709DF">
        <w:rPr>
          <w:rFonts w:hint="eastAsia"/>
          <w:b w:val="0"/>
          <w:bCs/>
          <w:sz w:val="20"/>
          <w:szCs w:val="20"/>
        </w:rPr>
        <w:t xml:space="preserve">점이 있지만 </w:t>
      </w:r>
      <w:r>
        <w:rPr>
          <w:rFonts w:hint="eastAsia"/>
          <w:b w:val="0"/>
          <w:bCs/>
          <w:sz w:val="20"/>
          <w:szCs w:val="20"/>
        </w:rPr>
        <w:t>번역품질은 매우 훌륭하다.</w:t>
      </w:r>
    </w:p>
    <w:p w14:paraId="76A1FEFB" w14:textId="2C9955F0" w:rsidR="00E5626F" w:rsidRDefault="00E5626F" w:rsidP="00DA48D3">
      <w:pPr>
        <w:pStyle w:val="afd"/>
        <w:ind w:left="709"/>
        <w:rPr>
          <w:b w:val="0"/>
          <w:bCs/>
          <w:sz w:val="20"/>
          <w:szCs w:val="20"/>
        </w:rPr>
      </w:pPr>
    </w:p>
    <w:p w14:paraId="11829F5F" w14:textId="221F040A" w:rsidR="00E5626F" w:rsidRDefault="00BC67D3" w:rsidP="00DA48D3">
      <w:pPr>
        <w:pStyle w:val="afd"/>
        <w:ind w:left="709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홈쇼핑 방송의 </w:t>
      </w:r>
      <w:r w:rsidR="00E5626F">
        <w:rPr>
          <w:rFonts w:hint="eastAsia"/>
          <w:b w:val="0"/>
          <w:bCs/>
          <w:sz w:val="20"/>
          <w:szCs w:val="20"/>
        </w:rPr>
        <w:t>제품의 장점이 무엇이고 어떤 용도로 사용되는지 모두 이해하는데 무리가 없었다.</w:t>
      </w:r>
    </w:p>
    <w:p w14:paraId="0BC9AE75" w14:textId="09CA8676" w:rsidR="00E709DF" w:rsidRDefault="00E709DF" w:rsidP="00DA48D3">
      <w:pPr>
        <w:pStyle w:val="afd"/>
        <w:ind w:left="709"/>
        <w:rPr>
          <w:sz w:val="24"/>
          <w:szCs w:val="24"/>
        </w:rPr>
      </w:pPr>
    </w:p>
    <w:p w14:paraId="39951823" w14:textId="27CBC431" w:rsidR="00E5626F" w:rsidRDefault="00E5626F" w:rsidP="00DA48D3">
      <w:pPr>
        <w:pStyle w:val="afd"/>
        <w:ind w:left="709"/>
        <w:rPr>
          <w:sz w:val="24"/>
          <w:szCs w:val="24"/>
        </w:rPr>
      </w:pPr>
    </w:p>
    <w:p w14:paraId="4F325E99" w14:textId="5A63E268" w:rsidR="00E5626F" w:rsidRDefault="00E5626F" w:rsidP="00DA48D3">
      <w:pPr>
        <w:pStyle w:val="afd"/>
        <w:ind w:left="709"/>
        <w:rPr>
          <w:sz w:val="24"/>
          <w:szCs w:val="24"/>
        </w:rPr>
      </w:pPr>
    </w:p>
    <w:p w14:paraId="06CF30E8" w14:textId="704B6A07" w:rsidR="00E5626F" w:rsidRDefault="00E5626F" w:rsidP="00DA48D3">
      <w:pPr>
        <w:pStyle w:val="afd"/>
        <w:ind w:left="709"/>
        <w:rPr>
          <w:sz w:val="24"/>
          <w:szCs w:val="24"/>
        </w:rPr>
      </w:pPr>
    </w:p>
    <w:p w14:paraId="182F8A07" w14:textId="77777777" w:rsidR="00E5626F" w:rsidRDefault="00E5626F" w:rsidP="00DA48D3">
      <w:pPr>
        <w:pStyle w:val="afd"/>
        <w:ind w:left="709"/>
        <w:rPr>
          <w:sz w:val="24"/>
          <w:szCs w:val="24"/>
        </w:rPr>
      </w:pPr>
    </w:p>
    <w:p w14:paraId="26E9BDBD" w14:textId="7020BD5F" w:rsidR="00E5626F" w:rsidRDefault="00E5626F" w:rsidP="00DA48D3">
      <w:pPr>
        <w:pStyle w:val="afd"/>
        <w:ind w:left="709"/>
        <w:rPr>
          <w:sz w:val="24"/>
          <w:szCs w:val="24"/>
        </w:rPr>
      </w:pPr>
    </w:p>
    <w:p w14:paraId="330DCAD1" w14:textId="332A7D95" w:rsidR="00E5626F" w:rsidRDefault="00E5626F" w:rsidP="00DA48D3">
      <w:pPr>
        <w:pStyle w:val="afd"/>
        <w:ind w:left="709"/>
        <w:rPr>
          <w:sz w:val="24"/>
          <w:szCs w:val="24"/>
        </w:rPr>
      </w:pPr>
    </w:p>
    <w:p w14:paraId="002085D0" w14:textId="7ABA3761" w:rsidR="00E5626F" w:rsidRDefault="00E5626F" w:rsidP="00DA48D3">
      <w:pPr>
        <w:pStyle w:val="afd"/>
        <w:ind w:left="709"/>
        <w:rPr>
          <w:sz w:val="24"/>
          <w:szCs w:val="24"/>
        </w:rPr>
      </w:pPr>
    </w:p>
    <w:p w14:paraId="06F496D7" w14:textId="77777777" w:rsidR="00E5626F" w:rsidRDefault="00E5626F" w:rsidP="00DA48D3">
      <w:pPr>
        <w:pStyle w:val="afd"/>
        <w:ind w:left="709"/>
        <w:rPr>
          <w:sz w:val="24"/>
          <w:szCs w:val="24"/>
        </w:rPr>
      </w:pPr>
    </w:p>
    <w:p w14:paraId="4A3365F6" w14:textId="4A3A1D01" w:rsidR="00DA48D3" w:rsidRDefault="00DA48D3" w:rsidP="00AE23BB">
      <w:pPr>
        <w:pStyle w:val="afd"/>
        <w:numPr>
          <w:ilvl w:val="1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글자를 손으로 그려서 번역</w:t>
      </w:r>
      <w:r w:rsidR="00AE23BB">
        <w:rPr>
          <w:sz w:val="24"/>
          <w:szCs w:val="24"/>
        </w:rPr>
        <w:tab/>
      </w:r>
    </w:p>
    <w:p w14:paraId="327780F6" w14:textId="77777777" w:rsidR="00E5626F" w:rsidRDefault="00E5626F" w:rsidP="00E5626F">
      <w:pPr>
        <w:pStyle w:val="afd"/>
        <w:ind w:left="567"/>
        <w:rPr>
          <w:sz w:val="24"/>
          <w:szCs w:val="24"/>
        </w:rPr>
      </w:pPr>
    </w:p>
    <w:p w14:paraId="6755E1DE" w14:textId="72CEEF34" w:rsidR="00E5626F" w:rsidRDefault="00E5626F" w:rsidP="00E5626F">
      <w:pPr>
        <w:pStyle w:val="afd"/>
        <w:ind w:left="567"/>
        <w:rPr>
          <w:b w:val="0"/>
          <w:bCs/>
          <w:sz w:val="20"/>
          <w:szCs w:val="20"/>
        </w:rPr>
      </w:pPr>
      <w:r w:rsidRPr="00E5626F">
        <w:rPr>
          <w:rFonts w:hint="eastAsia"/>
          <w:b w:val="0"/>
          <w:bCs/>
          <w:sz w:val="20"/>
          <w:szCs w:val="20"/>
        </w:rPr>
        <w:t xml:space="preserve">스마트폰 화면에 손가락으로 글자를 </w:t>
      </w:r>
      <w:r>
        <w:rPr>
          <w:rFonts w:hint="eastAsia"/>
          <w:b w:val="0"/>
          <w:bCs/>
          <w:sz w:val="20"/>
          <w:szCs w:val="20"/>
        </w:rPr>
        <w:t xml:space="preserve">그려서 </w:t>
      </w:r>
      <w:r w:rsidRPr="00E5626F">
        <w:rPr>
          <w:rFonts w:hint="eastAsia"/>
          <w:b w:val="0"/>
          <w:bCs/>
          <w:sz w:val="20"/>
          <w:szCs w:val="20"/>
        </w:rPr>
        <w:t>번역을 한다.</w:t>
      </w:r>
    </w:p>
    <w:p w14:paraId="07BB94BB" w14:textId="424580B5" w:rsidR="00E5626F" w:rsidRDefault="00E5626F" w:rsidP="00E5626F">
      <w:pPr>
        <w:pStyle w:val="afd"/>
        <w:ind w:left="567"/>
        <w:rPr>
          <w:b w:val="0"/>
          <w:bCs/>
          <w:sz w:val="20"/>
          <w:szCs w:val="20"/>
        </w:rPr>
      </w:pPr>
    </w:p>
    <w:p w14:paraId="7F67711F" w14:textId="50D5FFC9" w:rsidR="00E5626F" w:rsidRDefault="00E5626F" w:rsidP="00E5626F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왼쪽처럼 글쓰기를 위한 패널에 손가락으로 글자를 </w:t>
      </w:r>
      <w:proofErr w:type="gramStart"/>
      <w:r>
        <w:rPr>
          <w:rFonts w:hint="eastAsia"/>
          <w:b w:val="0"/>
          <w:bCs/>
          <w:sz w:val="20"/>
          <w:szCs w:val="20"/>
        </w:rPr>
        <w:t xml:space="preserve">그리면 </w:t>
      </w:r>
      <w:r>
        <w:rPr>
          <w:b w:val="0"/>
          <w:bCs/>
          <w:sz w:val="20"/>
          <w:szCs w:val="20"/>
        </w:rPr>
        <w:t xml:space="preserve"> </w:t>
      </w:r>
      <w:r>
        <w:rPr>
          <w:rFonts w:hint="eastAsia"/>
          <w:b w:val="0"/>
          <w:bCs/>
          <w:sz w:val="20"/>
          <w:szCs w:val="20"/>
        </w:rPr>
        <w:t>상단에</w:t>
      </w:r>
      <w:proofErr w:type="gramEnd"/>
      <w:r>
        <w:rPr>
          <w:rFonts w:hint="eastAsia"/>
          <w:b w:val="0"/>
          <w:bCs/>
          <w:sz w:val="20"/>
          <w:szCs w:val="20"/>
        </w:rPr>
        <w:t xml:space="preserve"> 글자가 번역된다.</w:t>
      </w:r>
    </w:p>
    <w:p w14:paraId="59CE0D03" w14:textId="77777777" w:rsidR="00E5626F" w:rsidRPr="00E5626F" w:rsidRDefault="00E5626F" w:rsidP="00E5626F">
      <w:pPr>
        <w:pStyle w:val="afd"/>
        <w:ind w:left="567"/>
        <w:rPr>
          <w:b w:val="0"/>
          <w:bCs/>
          <w:sz w:val="20"/>
          <w:szCs w:val="20"/>
        </w:rPr>
      </w:pPr>
    </w:p>
    <w:p w14:paraId="09008167" w14:textId="32F05369" w:rsidR="00E5626F" w:rsidRDefault="00E5626F" w:rsidP="00E5626F">
      <w:pPr>
        <w:pStyle w:val="afd"/>
        <w:ind w:left="567"/>
        <w:rPr>
          <w:sz w:val="24"/>
          <w:szCs w:val="24"/>
        </w:rPr>
      </w:pPr>
      <w:r>
        <w:rPr>
          <w:noProof/>
        </w:rPr>
        <w:drawing>
          <wp:inline distT="0" distB="0" distL="0" distR="0" wp14:anchorId="29E55B90" wp14:editId="72BB2818">
            <wp:extent cx="1234104" cy="1840865"/>
            <wp:effectExtent l="0" t="0" r="4445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54590" cy="187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CBF02" wp14:editId="6C4E100C">
            <wp:extent cx="1264920" cy="183769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85AE" w14:textId="5DD03601" w:rsidR="00E5626F" w:rsidRDefault="00E5626F" w:rsidP="00E5626F">
      <w:pPr>
        <w:pStyle w:val="afd"/>
        <w:ind w:left="567"/>
        <w:rPr>
          <w:sz w:val="24"/>
          <w:szCs w:val="24"/>
        </w:rPr>
      </w:pPr>
    </w:p>
    <w:p w14:paraId="076DDF55" w14:textId="77777777" w:rsidR="00E5626F" w:rsidRPr="00E5626F" w:rsidRDefault="00E5626F" w:rsidP="00E5626F">
      <w:pPr>
        <w:pStyle w:val="afd"/>
        <w:ind w:left="567"/>
        <w:rPr>
          <w:b w:val="0"/>
          <w:bCs/>
          <w:sz w:val="20"/>
          <w:szCs w:val="20"/>
        </w:rPr>
      </w:pPr>
      <w:r w:rsidRPr="00E5626F">
        <w:rPr>
          <w:rFonts w:hint="eastAsia"/>
          <w:b w:val="0"/>
          <w:bCs/>
          <w:sz w:val="20"/>
          <w:szCs w:val="20"/>
        </w:rPr>
        <w:t>스마트폰의 작은 화면을 통해 글자를 그리는</w:t>
      </w:r>
      <w:r w:rsidRPr="00E5626F">
        <w:rPr>
          <w:b w:val="0"/>
          <w:bCs/>
          <w:sz w:val="20"/>
          <w:szCs w:val="20"/>
        </w:rPr>
        <w:t xml:space="preserve"> </w:t>
      </w:r>
      <w:r w:rsidRPr="00E5626F">
        <w:rPr>
          <w:rFonts w:hint="eastAsia"/>
          <w:b w:val="0"/>
          <w:bCs/>
          <w:sz w:val="20"/>
          <w:szCs w:val="20"/>
        </w:rPr>
        <w:t>것이 쉽지 않았다.</w:t>
      </w:r>
    </w:p>
    <w:p w14:paraId="17B4A014" w14:textId="77777777" w:rsidR="00E5626F" w:rsidRPr="00E5626F" w:rsidRDefault="00E5626F" w:rsidP="00E5626F">
      <w:pPr>
        <w:pStyle w:val="afd"/>
        <w:ind w:left="567"/>
        <w:rPr>
          <w:sz w:val="24"/>
          <w:szCs w:val="24"/>
        </w:rPr>
      </w:pPr>
    </w:p>
    <w:p w14:paraId="1043FFB6" w14:textId="17235EC0" w:rsidR="00E5626F" w:rsidRPr="00E5626F" w:rsidRDefault="00E5626F" w:rsidP="00E5626F">
      <w:pPr>
        <w:pStyle w:val="afd"/>
        <w:ind w:left="567"/>
        <w:rPr>
          <w:b w:val="0"/>
          <w:bCs/>
          <w:sz w:val="20"/>
          <w:szCs w:val="20"/>
        </w:rPr>
      </w:pPr>
      <w:r w:rsidRPr="00E5626F">
        <w:rPr>
          <w:rFonts w:hint="eastAsia"/>
          <w:b w:val="0"/>
          <w:bCs/>
          <w:sz w:val="20"/>
          <w:szCs w:val="20"/>
        </w:rPr>
        <w:t>경우에 따라서 편리할 수 있지만</w:t>
      </w:r>
    </w:p>
    <w:p w14:paraId="4100830F" w14:textId="19A94D38" w:rsidR="00E5626F" w:rsidRPr="00E5626F" w:rsidRDefault="00E5626F" w:rsidP="00E5626F">
      <w:pPr>
        <w:pStyle w:val="afd"/>
        <w:ind w:left="567"/>
        <w:rPr>
          <w:b w:val="0"/>
          <w:bCs/>
          <w:sz w:val="20"/>
          <w:szCs w:val="20"/>
        </w:rPr>
      </w:pPr>
      <w:r w:rsidRPr="00E5626F">
        <w:rPr>
          <w:rFonts w:hint="eastAsia"/>
          <w:b w:val="0"/>
          <w:bCs/>
          <w:sz w:val="20"/>
          <w:szCs w:val="20"/>
        </w:rPr>
        <w:t xml:space="preserve">스마트폰 </w:t>
      </w:r>
      <w:r>
        <w:rPr>
          <w:rFonts w:hint="eastAsia"/>
          <w:b w:val="0"/>
          <w:bCs/>
          <w:sz w:val="20"/>
          <w:szCs w:val="20"/>
        </w:rPr>
        <w:t>환경에 어울리지 않는 기능이라고 생각된다.</w:t>
      </w:r>
    </w:p>
    <w:p w14:paraId="20ACEBBF" w14:textId="67930EC3" w:rsidR="00E5626F" w:rsidRDefault="00E5626F" w:rsidP="00E5626F">
      <w:pPr>
        <w:pStyle w:val="afd"/>
        <w:ind w:left="567"/>
        <w:rPr>
          <w:sz w:val="24"/>
          <w:szCs w:val="24"/>
        </w:rPr>
      </w:pPr>
    </w:p>
    <w:p w14:paraId="0FAA4947" w14:textId="12C9D4A1" w:rsidR="00642AB8" w:rsidRDefault="00642AB8" w:rsidP="00E5626F">
      <w:pPr>
        <w:pStyle w:val="afd"/>
        <w:ind w:left="567"/>
        <w:rPr>
          <w:sz w:val="24"/>
          <w:szCs w:val="24"/>
        </w:rPr>
      </w:pPr>
    </w:p>
    <w:p w14:paraId="63EEE1ED" w14:textId="5E5E3F33" w:rsidR="00642AB8" w:rsidRDefault="00642AB8" w:rsidP="00E5626F">
      <w:pPr>
        <w:pStyle w:val="afd"/>
        <w:ind w:left="567"/>
        <w:rPr>
          <w:sz w:val="24"/>
          <w:szCs w:val="24"/>
        </w:rPr>
      </w:pPr>
    </w:p>
    <w:p w14:paraId="60AB7C44" w14:textId="2DCB1665" w:rsidR="00642AB8" w:rsidRDefault="00642AB8" w:rsidP="00E5626F">
      <w:pPr>
        <w:pStyle w:val="afd"/>
        <w:ind w:left="567"/>
        <w:rPr>
          <w:sz w:val="24"/>
          <w:szCs w:val="24"/>
        </w:rPr>
      </w:pPr>
    </w:p>
    <w:p w14:paraId="6326E46D" w14:textId="66160B3A" w:rsidR="00642AB8" w:rsidRDefault="00642AB8" w:rsidP="00E5626F">
      <w:pPr>
        <w:pStyle w:val="afd"/>
        <w:ind w:left="567"/>
        <w:rPr>
          <w:sz w:val="24"/>
          <w:szCs w:val="24"/>
        </w:rPr>
      </w:pPr>
    </w:p>
    <w:p w14:paraId="76B9A3E8" w14:textId="4AD1F471" w:rsidR="00642AB8" w:rsidRDefault="00642AB8" w:rsidP="00E5626F">
      <w:pPr>
        <w:pStyle w:val="afd"/>
        <w:ind w:left="567"/>
        <w:rPr>
          <w:sz w:val="24"/>
          <w:szCs w:val="24"/>
        </w:rPr>
      </w:pPr>
    </w:p>
    <w:p w14:paraId="739B61F3" w14:textId="2B098B62" w:rsidR="00642AB8" w:rsidRDefault="00642AB8" w:rsidP="00E5626F">
      <w:pPr>
        <w:pStyle w:val="afd"/>
        <w:ind w:left="567"/>
        <w:rPr>
          <w:sz w:val="24"/>
          <w:szCs w:val="24"/>
        </w:rPr>
      </w:pPr>
    </w:p>
    <w:p w14:paraId="2834FBDB" w14:textId="13AEBE74" w:rsidR="00642AB8" w:rsidRDefault="00642AB8" w:rsidP="00E5626F">
      <w:pPr>
        <w:pStyle w:val="afd"/>
        <w:ind w:left="567"/>
        <w:rPr>
          <w:sz w:val="24"/>
          <w:szCs w:val="24"/>
        </w:rPr>
      </w:pPr>
    </w:p>
    <w:p w14:paraId="31CD1CF7" w14:textId="24DD0BBF" w:rsidR="00642AB8" w:rsidRDefault="00642AB8" w:rsidP="00E5626F">
      <w:pPr>
        <w:pStyle w:val="afd"/>
        <w:ind w:left="567"/>
        <w:rPr>
          <w:sz w:val="24"/>
          <w:szCs w:val="24"/>
        </w:rPr>
      </w:pPr>
    </w:p>
    <w:p w14:paraId="4F1853F6" w14:textId="7359D955" w:rsidR="00642AB8" w:rsidRDefault="00642AB8" w:rsidP="00E5626F">
      <w:pPr>
        <w:pStyle w:val="afd"/>
        <w:ind w:left="567"/>
        <w:rPr>
          <w:sz w:val="24"/>
          <w:szCs w:val="24"/>
        </w:rPr>
      </w:pPr>
    </w:p>
    <w:p w14:paraId="58F39155" w14:textId="131B42AC" w:rsidR="00642AB8" w:rsidRDefault="00642AB8" w:rsidP="00E5626F">
      <w:pPr>
        <w:pStyle w:val="afd"/>
        <w:ind w:left="567"/>
        <w:rPr>
          <w:sz w:val="24"/>
          <w:szCs w:val="24"/>
        </w:rPr>
      </w:pPr>
    </w:p>
    <w:p w14:paraId="17D97D54" w14:textId="77777777" w:rsidR="00642AB8" w:rsidRPr="00E5626F" w:rsidRDefault="00642AB8" w:rsidP="00E5626F">
      <w:pPr>
        <w:pStyle w:val="afd"/>
        <w:ind w:left="567"/>
        <w:rPr>
          <w:sz w:val="24"/>
          <w:szCs w:val="24"/>
        </w:rPr>
      </w:pPr>
    </w:p>
    <w:p w14:paraId="1304C0CA" w14:textId="7E9F0A6A" w:rsidR="00DA48D3" w:rsidRDefault="00DA48D3" w:rsidP="00AE23BB">
      <w:pPr>
        <w:pStyle w:val="afd"/>
        <w:numPr>
          <w:ilvl w:val="1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이미지를 분석하여 번역</w:t>
      </w:r>
    </w:p>
    <w:p w14:paraId="2E86432F" w14:textId="0F0420EF" w:rsidR="00FC6E7B" w:rsidRDefault="00FC6E7B" w:rsidP="00FC6E7B">
      <w:pPr>
        <w:pStyle w:val="afd"/>
        <w:ind w:left="567"/>
      </w:pPr>
    </w:p>
    <w:p w14:paraId="2C701E28" w14:textId="44EA597F" w:rsidR="00E5626F" w:rsidRDefault="00E5626F" w:rsidP="00FC6E7B">
      <w:pPr>
        <w:pStyle w:val="afd"/>
        <w:ind w:left="567"/>
        <w:rPr>
          <w:b w:val="0"/>
          <w:bCs/>
          <w:sz w:val="20"/>
          <w:szCs w:val="20"/>
        </w:rPr>
      </w:pPr>
      <w:r w:rsidRPr="00E5626F">
        <w:rPr>
          <w:rFonts w:hint="eastAsia"/>
          <w:b w:val="0"/>
          <w:bCs/>
          <w:sz w:val="20"/>
          <w:szCs w:val="20"/>
        </w:rPr>
        <w:t>이미지를 직접 업로드하거나</w:t>
      </w:r>
      <w:r w:rsidRPr="00E5626F">
        <w:rPr>
          <w:b w:val="0"/>
          <w:bCs/>
          <w:sz w:val="20"/>
          <w:szCs w:val="20"/>
        </w:rPr>
        <w:t xml:space="preserve"> </w:t>
      </w:r>
      <w:r w:rsidRPr="00E5626F">
        <w:rPr>
          <w:rFonts w:hint="eastAsia"/>
          <w:b w:val="0"/>
          <w:bCs/>
          <w:sz w:val="20"/>
          <w:szCs w:val="20"/>
        </w:rPr>
        <w:t>카메라를 통해 입력되는 영상을 실시간으로 분석하여 번역한다.</w:t>
      </w:r>
    </w:p>
    <w:p w14:paraId="4C63FD76" w14:textId="5BECDF8F" w:rsidR="00642AB8" w:rsidRDefault="00642AB8" w:rsidP="00FC6E7B">
      <w:pPr>
        <w:pStyle w:val="afd"/>
        <w:ind w:left="567"/>
        <w:rPr>
          <w:b w:val="0"/>
          <w:bCs/>
          <w:sz w:val="20"/>
          <w:szCs w:val="20"/>
        </w:rPr>
      </w:pPr>
    </w:p>
    <w:p w14:paraId="294965C4" w14:textId="4BA70C73" w:rsidR="00642AB8" w:rsidRDefault="00642AB8" w:rsidP="00FC6E7B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아래는 분석에 사용된 원본 </w:t>
      </w:r>
      <w:proofErr w:type="gramStart"/>
      <w:r>
        <w:rPr>
          <w:rFonts w:hint="eastAsia"/>
          <w:b w:val="0"/>
          <w:bCs/>
          <w:sz w:val="20"/>
          <w:szCs w:val="20"/>
        </w:rPr>
        <w:t>이미지 이다</w:t>
      </w:r>
      <w:proofErr w:type="gramEnd"/>
      <w:r>
        <w:rPr>
          <w:rFonts w:hint="eastAsia"/>
          <w:b w:val="0"/>
          <w:bCs/>
          <w:sz w:val="20"/>
          <w:szCs w:val="20"/>
        </w:rPr>
        <w:t>.</w:t>
      </w:r>
    </w:p>
    <w:p w14:paraId="74BC5863" w14:textId="3385435A" w:rsidR="00642AB8" w:rsidRDefault="00642AB8" w:rsidP="00FC6E7B">
      <w:pPr>
        <w:pStyle w:val="afd"/>
        <w:ind w:left="567"/>
        <w:rPr>
          <w:b w:val="0"/>
          <w:bCs/>
          <w:sz w:val="20"/>
          <w:szCs w:val="20"/>
        </w:rPr>
      </w:pPr>
      <w:r w:rsidRPr="00642AB8">
        <w:rPr>
          <w:b w:val="0"/>
          <w:bCs/>
          <w:noProof/>
          <w:sz w:val="20"/>
          <w:szCs w:val="20"/>
        </w:rPr>
        <w:drawing>
          <wp:inline distT="0" distB="0" distL="0" distR="0" wp14:anchorId="1A75AFC9" wp14:editId="21B07171">
            <wp:extent cx="2672614" cy="162306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6092" cy="164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F461" w14:textId="029CFC24" w:rsidR="00642AB8" w:rsidRDefault="00642AB8" w:rsidP="00FC6E7B">
      <w:pPr>
        <w:pStyle w:val="afd"/>
        <w:ind w:left="567"/>
        <w:rPr>
          <w:b w:val="0"/>
          <w:bCs/>
          <w:sz w:val="20"/>
          <w:szCs w:val="20"/>
        </w:rPr>
      </w:pPr>
    </w:p>
    <w:p w14:paraId="5B81AED1" w14:textId="445E0503" w:rsidR="00642AB8" w:rsidRDefault="00642AB8" w:rsidP="00FC6E7B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위의 이미지를 카메라로 촬영하면 아래처럼 영상에 실시간으로 번역되어 화면에 </w:t>
      </w:r>
      <w:proofErr w:type="gramStart"/>
      <w:r w:rsidR="00274CB7">
        <w:rPr>
          <w:rFonts w:hint="eastAsia"/>
          <w:b w:val="0"/>
          <w:bCs/>
          <w:sz w:val="20"/>
          <w:szCs w:val="20"/>
        </w:rPr>
        <w:t>출력</w:t>
      </w:r>
      <w:r>
        <w:rPr>
          <w:rFonts w:hint="eastAsia"/>
          <w:b w:val="0"/>
          <w:bCs/>
          <w:sz w:val="20"/>
          <w:szCs w:val="20"/>
        </w:rPr>
        <w:t>.</w:t>
      </w:r>
      <w:r w:rsidR="00274CB7">
        <w:rPr>
          <w:b w:val="0"/>
          <w:bCs/>
          <w:sz w:val="20"/>
          <w:szCs w:val="20"/>
        </w:rPr>
        <w:t>(</w:t>
      </w:r>
      <w:proofErr w:type="gramEnd"/>
      <w:r w:rsidR="00274CB7">
        <w:rPr>
          <w:rFonts w:hint="eastAsia"/>
          <w:b w:val="0"/>
          <w:bCs/>
          <w:sz w:val="20"/>
          <w:szCs w:val="20"/>
        </w:rPr>
        <w:t>왼쪽 캡쳐 이미지)</w:t>
      </w:r>
    </w:p>
    <w:p w14:paraId="429D99E5" w14:textId="68C57010" w:rsidR="00642AB8" w:rsidRDefault="00642AB8" w:rsidP="00FC6E7B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카메라의 포커스가 어긋나면 번역이 제대로 되지 않는 경우도 있다.</w:t>
      </w:r>
      <w:r w:rsidR="00274CB7">
        <w:rPr>
          <w:b w:val="0"/>
          <w:bCs/>
          <w:sz w:val="20"/>
          <w:szCs w:val="20"/>
        </w:rPr>
        <w:t xml:space="preserve"> (</w:t>
      </w:r>
      <w:r w:rsidR="00274CB7">
        <w:rPr>
          <w:rFonts w:hint="eastAsia"/>
          <w:b w:val="0"/>
          <w:bCs/>
          <w:sz w:val="20"/>
          <w:szCs w:val="20"/>
        </w:rPr>
        <w:t>오른쪽 캡쳐 이미지)</w:t>
      </w:r>
    </w:p>
    <w:p w14:paraId="18C6C3F2" w14:textId="200190F0" w:rsidR="00642AB8" w:rsidRDefault="00642AB8" w:rsidP="00FC6E7B">
      <w:pPr>
        <w:pStyle w:val="afd"/>
        <w:ind w:left="567"/>
        <w:rPr>
          <w:b w:val="0"/>
          <w:bCs/>
          <w:sz w:val="20"/>
          <w:szCs w:val="20"/>
        </w:rPr>
      </w:pPr>
      <w:r>
        <w:rPr>
          <w:noProof/>
        </w:rPr>
        <w:drawing>
          <wp:inline distT="0" distB="0" distL="0" distR="0" wp14:anchorId="16971084" wp14:editId="58AC5DB0">
            <wp:extent cx="1730382" cy="3749040"/>
            <wp:effectExtent l="0" t="0" r="3175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3398" cy="375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A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08E6E7" wp14:editId="27B1A1E8">
            <wp:extent cx="1730680" cy="3749684"/>
            <wp:effectExtent l="0" t="0" r="3175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1477" cy="37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B6BC" w14:textId="77777777" w:rsidR="00642AB8" w:rsidRDefault="00642AB8" w:rsidP="00FC6E7B">
      <w:pPr>
        <w:pStyle w:val="afd"/>
        <w:ind w:left="567"/>
        <w:rPr>
          <w:b w:val="0"/>
          <w:bCs/>
          <w:sz w:val="20"/>
          <w:szCs w:val="20"/>
        </w:rPr>
      </w:pPr>
    </w:p>
    <w:p w14:paraId="47E36A11" w14:textId="5598ADCE" w:rsidR="00642AB8" w:rsidRDefault="00642AB8" w:rsidP="00FC6E7B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포커스가 어긋나지 않게 잘 활용하는 방법만 터득하면 유용하게 사용될 수 있는 놀라운 기능이었다.</w:t>
      </w:r>
    </w:p>
    <w:p w14:paraId="22FED121" w14:textId="7ADAA38F" w:rsidR="00642AB8" w:rsidRDefault="00642AB8" w:rsidP="00FC6E7B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이미지를 </w:t>
      </w:r>
      <w:proofErr w:type="gramStart"/>
      <w:r>
        <w:rPr>
          <w:rFonts w:hint="eastAsia"/>
          <w:b w:val="0"/>
          <w:bCs/>
          <w:sz w:val="20"/>
          <w:szCs w:val="20"/>
        </w:rPr>
        <w:t xml:space="preserve">분석 </w:t>
      </w:r>
      <w:r>
        <w:rPr>
          <w:b w:val="0"/>
          <w:bCs/>
          <w:sz w:val="20"/>
          <w:szCs w:val="20"/>
        </w:rPr>
        <w:t>&gt;</w:t>
      </w:r>
      <w:proofErr w:type="gramEnd"/>
      <w:r>
        <w:rPr>
          <w:b w:val="0"/>
          <w:bCs/>
          <w:sz w:val="20"/>
          <w:szCs w:val="20"/>
        </w:rPr>
        <w:t xml:space="preserve">  </w:t>
      </w:r>
      <w:r>
        <w:rPr>
          <w:rFonts w:hint="eastAsia"/>
          <w:b w:val="0"/>
          <w:bCs/>
          <w:sz w:val="20"/>
          <w:szCs w:val="20"/>
        </w:rPr>
        <w:t>텍스트</w:t>
      </w:r>
      <w:r>
        <w:rPr>
          <w:b w:val="0"/>
          <w:bCs/>
          <w:sz w:val="20"/>
          <w:szCs w:val="20"/>
        </w:rPr>
        <w:t xml:space="preserve"> </w:t>
      </w:r>
      <w:r>
        <w:rPr>
          <w:rFonts w:hint="eastAsia"/>
          <w:b w:val="0"/>
          <w:bCs/>
          <w:sz w:val="20"/>
          <w:szCs w:val="20"/>
        </w:rPr>
        <w:t xml:space="preserve">마이닝 </w:t>
      </w:r>
      <w:r>
        <w:rPr>
          <w:b w:val="0"/>
          <w:bCs/>
          <w:sz w:val="20"/>
          <w:szCs w:val="20"/>
        </w:rPr>
        <w:t xml:space="preserve">&gt; </w:t>
      </w:r>
      <w:r>
        <w:rPr>
          <w:rFonts w:hint="eastAsia"/>
          <w:b w:val="0"/>
          <w:bCs/>
          <w:sz w:val="20"/>
          <w:szCs w:val="20"/>
        </w:rPr>
        <w:t xml:space="preserve">번역 </w:t>
      </w:r>
      <w:r>
        <w:rPr>
          <w:b w:val="0"/>
          <w:bCs/>
          <w:sz w:val="20"/>
          <w:szCs w:val="20"/>
        </w:rPr>
        <w:t xml:space="preserve">&gt; </w:t>
      </w:r>
      <w:r>
        <w:rPr>
          <w:rFonts w:hint="eastAsia"/>
          <w:b w:val="0"/>
          <w:bCs/>
          <w:sz w:val="20"/>
          <w:szCs w:val="20"/>
        </w:rPr>
        <w:t>화면에 출력까지 오랜 시간이 걸리지 않으며</w:t>
      </w:r>
    </w:p>
    <w:p w14:paraId="0D22B92E" w14:textId="7980576E" w:rsidR="00642AB8" w:rsidRPr="008D5FC5" w:rsidRDefault="00642AB8" w:rsidP="008D5FC5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구글 </w:t>
      </w:r>
      <w:proofErr w:type="spellStart"/>
      <w:r>
        <w:rPr>
          <w:rFonts w:hint="eastAsia"/>
          <w:b w:val="0"/>
          <w:bCs/>
          <w:sz w:val="20"/>
          <w:szCs w:val="20"/>
        </w:rPr>
        <w:t>글래스나</w:t>
      </w:r>
      <w:proofErr w:type="spellEnd"/>
      <w:r>
        <w:rPr>
          <w:rFonts w:hint="eastAsia"/>
          <w:b w:val="0"/>
          <w:bCs/>
          <w:sz w:val="20"/>
          <w:szCs w:val="20"/>
        </w:rPr>
        <w:t xml:space="preserve"> 애플 </w:t>
      </w:r>
      <w:proofErr w:type="spellStart"/>
      <w:r>
        <w:rPr>
          <w:rFonts w:hint="eastAsia"/>
          <w:b w:val="0"/>
          <w:bCs/>
          <w:sz w:val="20"/>
          <w:szCs w:val="20"/>
        </w:rPr>
        <w:t>글래스와</w:t>
      </w:r>
      <w:proofErr w:type="spellEnd"/>
      <w:r>
        <w:rPr>
          <w:rFonts w:hint="eastAsia"/>
          <w:b w:val="0"/>
          <w:bCs/>
          <w:sz w:val="20"/>
          <w:szCs w:val="20"/>
        </w:rPr>
        <w:t xml:space="preserve"> 제품과 결합되면 좋을 기능으로 생각된다.</w:t>
      </w:r>
    </w:p>
    <w:p w14:paraId="633BD017" w14:textId="7C06F313" w:rsidR="003636BB" w:rsidRDefault="00642AB8" w:rsidP="00642AB8">
      <w:pPr>
        <w:pStyle w:val="afd"/>
        <w:numPr>
          <w:ilvl w:val="1"/>
          <w:numId w:val="15"/>
        </w:numPr>
        <w:rPr>
          <w:sz w:val="24"/>
          <w:szCs w:val="24"/>
        </w:rPr>
      </w:pPr>
      <w:r w:rsidRPr="00642AB8">
        <w:rPr>
          <w:rFonts w:hint="eastAsia"/>
          <w:sz w:val="24"/>
          <w:szCs w:val="24"/>
        </w:rPr>
        <w:lastRenderedPageBreak/>
        <w:t>텍스트를 입력하여 번역</w:t>
      </w:r>
    </w:p>
    <w:p w14:paraId="31A82247" w14:textId="77777777" w:rsidR="006023F5" w:rsidRPr="00642AB8" w:rsidRDefault="006023F5" w:rsidP="006023F5">
      <w:pPr>
        <w:pStyle w:val="afd"/>
        <w:ind w:left="567"/>
        <w:rPr>
          <w:sz w:val="24"/>
          <w:szCs w:val="24"/>
        </w:rPr>
      </w:pPr>
    </w:p>
    <w:p w14:paraId="6D2F759C" w14:textId="6B48D7C5" w:rsidR="00642AB8" w:rsidRDefault="006023F5" w:rsidP="00642AB8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사용자가 입력창에 텍스트를 직접 입력하여 번역합니다.</w:t>
      </w:r>
    </w:p>
    <w:p w14:paraId="2CA5349B" w14:textId="257FC47E" w:rsidR="006023F5" w:rsidRDefault="006023F5" w:rsidP="00642AB8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 </w:t>
      </w:r>
    </w:p>
    <w:p w14:paraId="31A1DF5B" w14:textId="1F4E566C" w:rsidR="006023F5" w:rsidRDefault="006023F5" w:rsidP="00642AB8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아래의 문장을 입력하여 테스트를 진행하였습니다.</w:t>
      </w:r>
    </w:p>
    <w:p w14:paraId="1B5639E3" w14:textId="77777777" w:rsidR="006023F5" w:rsidRDefault="006023F5" w:rsidP="00642AB8">
      <w:pPr>
        <w:pStyle w:val="afd"/>
        <w:ind w:left="567"/>
        <w:rPr>
          <w:b w:val="0"/>
          <w:bCs/>
          <w:sz w:val="20"/>
          <w:szCs w:val="20"/>
        </w:rPr>
      </w:pPr>
    </w:p>
    <w:p w14:paraId="728B95F5" w14:textId="59E791C7" w:rsidR="006023F5" w:rsidRDefault="006023F5" w:rsidP="00642AB8">
      <w:pPr>
        <w:pStyle w:val="afd"/>
        <w:ind w:left="567"/>
        <w:rPr>
          <w:b w:val="0"/>
          <w:bCs/>
          <w:sz w:val="20"/>
          <w:szCs w:val="20"/>
        </w:rPr>
      </w:pPr>
      <w:r w:rsidRPr="006023F5">
        <w:rPr>
          <w:b w:val="0"/>
          <w:bCs/>
          <w:noProof/>
          <w:sz w:val="20"/>
          <w:szCs w:val="20"/>
        </w:rPr>
        <w:drawing>
          <wp:inline distT="0" distB="0" distL="0" distR="0" wp14:anchorId="23D074EF" wp14:editId="0F22AF0C">
            <wp:extent cx="5349704" cy="1813717"/>
            <wp:effectExtent l="0" t="0" r="381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B135" w14:textId="42AE5BFD" w:rsidR="006023F5" w:rsidRDefault="006023F5" w:rsidP="00642AB8">
      <w:pPr>
        <w:pStyle w:val="afd"/>
        <w:ind w:left="567"/>
      </w:pPr>
    </w:p>
    <w:p w14:paraId="6A43B61D" w14:textId="04299051" w:rsidR="006023F5" w:rsidRDefault="006023F5" w:rsidP="00642AB8">
      <w:pPr>
        <w:pStyle w:val="afd"/>
        <w:ind w:left="567"/>
        <w:rPr>
          <w:b w:val="0"/>
          <w:bCs/>
          <w:sz w:val="20"/>
          <w:szCs w:val="20"/>
        </w:rPr>
      </w:pPr>
      <w:r w:rsidRPr="006023F5">
        <w:rPr>
          <w:rFonts w:hint="eastAsia"/>
          <w:b w:val="0"/>
          <w:bCs/>
          <w:sz w:val="20"/>
          <w:szCs w:val="20"/>
        </w:rPr>
        <w:t>아래는 번역의 결과물이다.</w:t>
      </w:r>
    </w:p>
    <w:p w14:paraId="499234C3" w14:textId="77777777" w:rsidR="006023F5" w:rsidRPr="006023F5" w:rsidRDefault="006023F5" w:rsidP="00642AB8">
      <w:pPr>
        <w:pStyle w:val="afd"/>
        <w:ind w:left="567"/>
        <w:rPr>
          <w:b w:val="0"/>
          <w:bCs/>
          <w:sz w:val="20"/>
          <w:szCs w:val="20"/>
        </w:rPr>
      </w:pPr>
    </w:p>
    <w:p w14:paraId="14CF950A" w14:textId="4081710D" w:rsidR="006023F5" w:rsidRDefault="006023F5" w:rsidP="00642AB8">
      <w:pPr>
        <w:pStyle w:val="afd"/>
        <w:ind w:left="567"/>
      </w:pPr>
      <w:r w:rsidRPr="006023F5">
        <w:rPr>
          <w:noProof/>
        </w:rPr>
        <w:drawing>
          <wp:inline distT="0" distB="0" distL="0" distR="0" wp14:anchorId="40DADD62" wp14:editId="76222F36">
            <wp:extent cx="5695950" cy="2004993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9810" cy="20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E944" w14:textId="3F8694CB" w:rsidR="006023F5" w:rsidRDefault="006023F5" w:rsidP="00642AB8">
      <w:pPr>
        <w:pStyle w:val="afd"/>
        <w:ind w:left="567"/>
      </w:pPr>
    </w:p>
    <w:p w14:paraId="21BB9D3C" w14:textId="5E5B9723" w:rsidR="006023F5" w:rsidRPr="006023F5" w:rsidRDefault="006023F5" w:rsidP="00642AB8">
      <w:pPr>
        <w:pStyle w:val="afd"/>
        <w:ind w:left="567"/>
        <w:rPr>
          <w:b w:val="0"/>
          <w:bCs/>
          <w:sz w:val="20"/>
          <w:szCs w:val="20"/>
        </w:rPr>
      </w:pPr>
      <w:r w:rsidRPr="006023F5">
        <w:rPr>
          <w:rFonts w:hint="eastAsia"/>
          <w:b w:val="0"/>
          <w:bCs/>
          <w:sz w:val="20"/>
          <w:szCs w:val="20"/>
        </w:rPr>
        <w:t>문장이 자연스럽고 깔끔하</w:t>
      </w:r>
      <w:r>
        <w:rPr>
          <w:rFonts w:hint="eastAsia"/>
          <w:b w:val="0"/>
          <w:bCs/>
          <w:sz w:val="20"/>
          <w:szCs w:val="20"/>
        </w:rPr>
        <w:t>며</w:t>
      </w:r>
      <w:r>
        <w:rPr>
          <w:b w:val="0"/>
          <w:bCs/>
          <w:sz w:val="20"/>
          <w:szCs w:val="20"/>
        </w:rPr>
        <w:t xml:space="preserve">, </w:t>
      </w:r>
      <w:r w:rsidRPr="006023F5">
        <w:rPr>
          <w:rFonts w:hint="eastAsia"/>
          <w:b w:val="0"/>
          <w:bCs/>
          <w:sz w:val="20"/>
          <w:szCs w:val="20"/>
        </w:rPr>
        <w:t>이해하는데 전혀 문제가 없다.</w:t>
      </w:r>
    </w:p>
    <w:p w14:paraId="507AF2CD" w14:textId="50E14E9C" w:rsidR="006023F5" w:rsidRPr="006023F5" w:rsidRDefault="006023F5" w:rsidP="00642AB8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하지만 </w:t>
      </w:r>
      <w:proofErr w:type="spellStart"/>
      <w:r w:rsidRPr="006023F5">
        <w:rPr>
          <w:b w:val="0"/>
          <w:bCs/>
          <w:sz w:val="20"/>
          <w:szCs w:val="20"/>
        </w:rPr>
        <w:t>tts</w:t>
      </w:r>
      <w:proofErr w:type="spellEnd"/>
      <w:r w:rsidRPr="006023F5">
        <w:rPr>
          <w:b w:val="0"/>
          <w:bCs/>
          <w:sz w:val="20"/>
          <w:szCs w:val="20"/>
        </w:rPr>
        <w:t xml:space="preserve"> </w:t>
      </w:r>
      <w:r w:rsidRPr="006023F5">
        <w:rPr>
          <w:rFonts w:hint="eastAsia"/>
          <w:b w:val="0"/>
          <w:bCs/>
          <w:sz w:val="20"/>
          <w:szCs w:val="20"/>
        </w:rPr>
        <w:t xml:space="preserve">기능을 통해 번역된 문장을 </w:t>
      </w:r>
      <w:r>
        <w:rPr>
          <w:rFonts w:hint="eastAsia"/>
          <w:b w:val="0"/>
          <w:bCs/>
          <w:sz w:val="20"/>
          <w:szCs w:val="20"/>
        </w:rPr>
        <w:t>읽어주는 기능 부분은 말투가 매우 건조하고 인위적인 느낌이 든다.</w:t>
      </w:r>
    </w:p>
    <w:p w14:paraId="77D8B78E" w14:textId="5006B9F2" w:rsidR="006023F5" w:rsidRDefault="006023F5" w:rsidP="00642AB8">
      <w:pPr>
        <w:pStyle w:val="afd"/>
        <w:ind w:left="567"/>
      </w:pPr>
    </w:p>
    <w:p w14:paraId="2D186064" w14:textId="1B36B040" w:rsidR="006023F5" w:rsidRDefault="006023F5" w:rsidP="00642AB8">
      <w:pPr>
        <w:pStyle w:val="afd"/>
        <w:ind w:left="567"/>
      </w:pPr>
    </w:p>
    <w:p w14:paraId="4174A26C" w14:textId="03128A81" w:rsidR="006023F5" w:rsidRDefault="006023F5" w:rsidP="00642AB8">
      <w:pPr>
        <w:pStyle w:val="afd"/>
        <w:ind w:left="567"/>
      </w:pPr>
    </w:p>
    <w:p w14:paraId="79582744" w14:textId="77777777" w:rsidR="006023F5" w:rsidRDefault="006023F5" w:rsidP="00642AB8">
      <w:pPr>
        <w:pStyle w:val="afd"/>
        <w:ind w:left="567"/>
      </w:pPr>
    </w:p>
    <w:p w14:paraId="15EB0F6C" w14:textId="725626EE" w:rsidR="00642AB8" w:rsidRDefault="00642AB8" w:rsidP="003636BB">
      <w:pPr>
        <w:pStyle w:val="afd"/>
        <w:numPr>
          <w:ilvl w:val="0"/>
          <w:numId w:val="15"/>
        </w:numPr>
      </w:pPr>
      <w:proofErr w:type="spellStart"/>
      <w:r>
        <w:rPr>
          <w:rFonts w:hint="eastAsia"/>
        </w:rPr>
        <w:lastRenderedPageBreak/>
        <w:t>파파고</w:t>
      </w:r>
      <w:proofErr w:type="spellEnd"/>
    </w:p>
    <w:p w14:paraId="04BF6440" w14:textId="77777777" w:rsidR="00FC6E7B" w:rsidRPr="008D5FC5" w:rsidRDefault="00FC6E7B" w:rsidP="00FC6E7B">
      <w:pPr>
        <w:pStyle w:val="afd"/>
        <w:ind w:left="425"/>
      </w:pPr>
    </w:p>
    <w:p w14:paraId="720DA3D2" w14:textId="11AA08AE" w:rsidR="003636BB" w:rsidRPr="00FC6E7B" w:rsidRDefault="008D5FC5" w:rsidP="003636BB">
      <w:pPr>
        <w:pStyle w:val="afd"/>
        <w:numPr>
          <w:ilvl w:val="1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음성을 텍스트로 변환하여 번역</w:t>
      </w:r>
    </w:p>
    <w:p w14:paraId="5CA00E57" w14:textId="5ABD28F9" w:rsidR="008D5FC5" w:rsidRPr="00E709DF" w:rsidRDefault="008D5FC5" w:rsidP="008D5FC5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스</w:t>
      </w:r>
      <w:r w:rsidRPr="00E709DF">
        <w:rPr>
          <w:rFonts w:hint="eastAsia"/>
          <w:b w:val="0"/>
          <w:bCs/>
          <w:sz w:val="20"/>
          <w:szCs w:val="20"/>
        </w:rPr>
        <w:t>마트폰의 마이크를 통해 입력되는 음성을 분석하여 번역을 실행하는 기능</w:t>
      </w:r>
    </w:p>
    <w:p w14:paraId="03531223" w14:textId="25D9B824" w:rsidR="008D5FC5" w:rsidRDefault="008D5FC5" w:rsidP="008D5FC5">
      <w:pPr>
        <w:pStyle w:val="afd"/>
        <w:ind w:left="425"/>
        <w:rPr>
          <w:b w:val="0"/>
          <w:bCs/>
          <w:sz w:val="20"/>
          <w:szCs w:val="20"/>
        </w:rPr>
      </w:pPr>
      <w:r w:rsidRPr="00E709DF">
        <w:rPr>
          <w:rFonts w:hint="eastAsia"/>
          <w:b w:val="0"/>
          <w:bCs/>
          <w:sz w:val="20"/>
          <w:szCs w:val="20"/>
        </w:rPr>
        <w:t>어플리케이션이 일부 권한을 필요로 한다.</w:t>
      </w:r>
      <w:r w:rsidRPr="00E709DF">
        <w:rPr>
          <w:b w:val="0"/>
          <w:bCs/>
          <w:sz w:val="20"/>
          <w:szCs w:val="20"/>
        </w:rPr>
        <w:t xml:space="preserve"> </w:t>
      </w:r>
    </w:p>
    <w:p w14:paraId="2C7A1532" w14:textId="16C8E672" w:rsidR="008D5FC5" w:rsidRDefault="008D5FC5" w:rsidP="008D5FC5">
      <w:pPr>
        <w:pStyle w:val="afd"/>
        <w:ind w:left="425"/>
        <w:rPr>
          <w:b w:val="0"/>
          <w:bCs/>
          <w:sz w:val="20"/>
          <w:szCs w:val="20"/>
        </w:rPr>
      </w:pPr>
    </w:p>
    <w:p w14:paraId="3403EEEB" w14:textId="77777777" w:rsidR="008D5FC5" w:rsidRPr="008D5FC5" w:rsidRDefault="008D5FC5" w:rsidP="008D5FC5">
      <w:pPr>
        <w:ind w:firstLine="425"/>
        <w:rPr>
          <w:b w:val="0"/>
          <w:bCs/>
          <w:noProof/>
          <w:sz w:val="20"/>
          <w:szCs w:val="20"/>
        </w:rPr>
      </w:pPr>
      <w:r w:rsidRPr="008D5FC5">
        <w:rPr>
          <w:rFonts w:hint="eastAsia"/>
          <w:b w:val="0"/>
          <w:bCs/>
          <w:noProof/>
          <w:sz w:val="20"/>
          <w:szCs w:val="20"/>
        </w:rPr>
        <w:t xml:space="preserve">유튜브에서 </w:t>
      </w:r>
      <w:r w:rsidRPr="008D5FC5">
        <w:rPr>
          <w:b w:val="0"/>
          <w:bCs/>
          <w:noProof/>
          <w:sz w:val="20"/>
          <w:szCs w:val="20"/>
        </w:rPr>
        <w:t>‘</w:t>
      </w:r>
      <w:r w:rsidRPr="008D5FC5">
        <w:rPr>
          <w:rFonts w:hint="eastAsia"/>
          <w:b w:val="0"/>
          <w:bCs/>
          <w:noProof/>
          <w:sz w:val="20"/>
          <w:szCs w:val="20"/>
        </w:rPr>
        <w:t>미국홈쇼핑</w:t>
      </w:r>
      <w:r w:rsidRPr="008D5FC5">
        <w:rPr>
          <w:b w:val="0"/>
          <w:bCs/>
          <w:noProof/>
          <w:sz w:val="20"/>
          <w:szCs w:val="20"/>
        </w:rPr>
        <w:t xml:space="preserve">’ </w:t>
      </w:r>
      <w:r w:rsidRPr="008D5FC5">
        <w:rPr>
          <w:rFonts w:hint="eastAsia"/>
          <w:b w:val="0"/>
          <w:bCs/>
          <w:noProof/>
          <w:sz w:val="20"/>
          <w:szCs w:val="20"/>
        </w:rPr>
        <w:t>이라는 키워드로 검색하여 나오는 채널을 이용하여 기능을 테스트</w:t>
      </w:r>
    </w:p>
    <w:p w14:paraId="343D7024" w14:textId="77777777" w:rsidR="008D5FC5" w:rsidRPr="008D5FC5" w:rsidRDefault="008D5FC5" w:rsidP="008D5FC5">
      <w:pPr>
        <w:pStyle w:val="afd"/>
        <w:ind w:left="425"/>
        <w:rPr>
          <w:b w:val="0"/>
          <w:bCs/>
          <w:sz w:val="20"/>
          <w:szCs w:val="20"/>
        </w:rPr>
      </w:pPr>
    </w:p>
    <w:p w14:paraId="2C9D86E7" w14:textId="1DAABDFE" w:rsidR="008D5FC5" w:rsidRDefault="008D5FC5" w:rsidP="008D5FC5">
      <w:pPr>
        <w:pStyle w:val="afd"/>
        <w:ind w:left="425"/>
        <w:rPr>
          <w:b w:val="0"/>
          <w:bCs/>
          <w:sz w:val="20"/>
          <w:szCs w:val="20"/>
        </w:rPr>
      </w:pPr>
      <w:r>
        <w:rPr>
          <w:noProof/>
        </w:rPr>
        <w:drawing>
          <wp:inline distT="0" distB="0" distL="0" distR="0" wp14:anchorId="222484C2" wp14:editId="5164DA77">
            <wp:extent cx="1380437" cy="29908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6435" cy="30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F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90A870" wp14:editId="48652BBA">
            <wp:extent cx="1494790" cy="298119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9442" cy="30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4BC1" w14:textId="57E2D38E" w:rsidR="008D5FC5" w:rsidRDefault="008D5FC5" w:rsidP="008D5FC5">
      <w:pPr>
        <w:pStyle w:val="afd"/>
        <w:ind w:left="425"/>
        <w:rPr>
          <w:b w:val="0"/>
          <w:bCs/>
          <w:sz w:val="20"/>
          <w:szCs w:val="20"/>
        </w:rPr>
      </w:pPr>
    </w:p>
    <w:p w14:paraId="33DACD5F" w14:textId="0A4DCB4F" w:rsidR="008D5FC5" w:rsidRDefault="008D5FC5" w:rsidP="008D5FC5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동작은 가능하지만 사용하기에는 조금 부족한 기능이다.</w:t>
      </w:r>
    </w:p>
    <w:p w14:paraId="04FA0605" w14:textId="77777777" w:rsidR="008D5FC5" w:rsidRDefault="008D5FC5" w:rsidP="008D5FC5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긴 문장의 경우 일부만 알아듣고 일부만 번역되거나 </w:t>
      </w:r>
    </w:p>
    <w:p w14:paraId="657D4FB1" w14:textId="3A83AC01" w:rsidR="008D5FC5" w:rsidRDefault="008D5FC5" w:rsidP="008D5FC5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왼쪽의 캡쳐 이미지처럼 말도 안되는 문장으로 번역되는 경우가 발생한다.</w:t>
      </w:r>
    </w:p>
    <w:p w14:paraId="686A7023" w14:textId="0D143914" w:rsidR="008D5FC5" w:rsidRDefault="008D5FC5" w:rsidP="008D5FC5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방송 진행자가 천천히 얘기할 때 성공 확률이 높았다.</w:t>
      </w:r>
    </w:p>
    <w:p w14:paraId="644B97C2" w14:textId="66E02D94" w:rsidR="00FC6E7B" w:rsidRDefault="00FC6E7B" w:rsidP="00FC6E7B">
      <w:pPr>
        <w:pStyle w:val="afd"/>
        <w:ind w:left="567"/>
      </w:pPr>
    </w:p>
    <w:p w14:paraId="41417CC7" w14:textId="085CBB5C" w:rsidR="00274CB7" w:rsidRDefault="00274CB7" w:rsidP="00FC6E7B">
      <w:pPr>
        <w:pStyle w:val="afd"/>
        <w:ind w:left="567"/>
      </w:pPr>
    </w:p>
    <w:p w14:paraId="688C5C76" w14:textId="6BC402DE" w:rsidR="00274CB7" w:rsidRDefault="00274CB7" w:rsidP="00FC6E7B">
      <w:pPr>
        <w:pStyle w:val="afd"/>
        <w:ind w:left="567"/>
      </w:pPr>
    </w:p>
    <w:p w14:paraId="59AEDCFB" w14:textId="3287DEA7" w:rsidR="00274CB7" w:rsidRDefault="00274CB7" w:rsidP="00FC6E7B">
      <w:pPr>
        <w:pStyle w:val="afd"/>
        <w:ind w:left="567"/>
      </w:pPr>
    </w:p>
    <w:p w14:paraId="21758935" w14:textId="351D763E" w:rsidR="006023F5" w:rsidRDefault="006023F5" w:rsidP="00FC6E7B">
      <w:pPr>
        <w:pStyle w:val="afd"/>
        <w:ind w:left="567"/>
      </w:pPr>
    </w:p>
    <w:p w14:paraId="464E0702" w14:textId="77777777" w:rsidR="006023F5" w:rsidRPr="008D5FC5" w:rsidRDefault="006023F5" w:rsidP="00FC6E7B">
      <w:pPr>
        <w:pStyle w:val="afd"/>
        <w:ind w:left="567"/>
      </w:pPr>
    </w:p>
    <w:p w14:paraId="0009B2E5" w14:textId="77CF69E3" w:rsidR="003636BB" w:rsidRPr="00FC6E7B" w:rsidRDefault="00274CB7" w:rsidP="003636BB">
      <w:pPr>
        <w:pStyle w:val="afd"/>
        <w:numPr>
          <w:ilvl w:val="1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이미지를 분석하여 번역</w:t>
      </w:r>
    </w:p>
    <w:p w14:paraId="4C1E5D1A" w14:textId="77777777" w:rsid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  <w:r w:rsidRPr="00E5626F">
        <w:rPr>
          <w:rFonts w:hint="eastAsia"/>
          <w:b w:val="0"/>
          <w:bCs/>
          <w:sz w:val="20"/>
          <w:szCs w:val="20"/>
        </w:rPr>
        <w:t>이미지를 직접 업로드하거나</w:t>
      </w:r>
      <w:r w:rsidRPr="00E5626F">
        <w:rPr>
          <w:b w:val="0"/>
          <w:bCs/>
          <w:sz w:val="20"/>
          <w:szCs w:val="20"/>
        </w:rPr>
        <w:t xml:space="preserve"> </w:t>
      </w:r>
      <w:r w:rsidRPr="00E5626F">
        <w:rPr>
          <w:rFonts w:hint="eastAsia"/>
          <w:b w:val="0"/>
          <w:bCs/>
          <w:sz w:val="20"/>
          <w:szCs w:val="20"/>
        </w:rPr>
        <w:t>카메라를 통해 입력되는 영상을 실시간으로 분석하여 번역한다.</w:t>
      </w:r>
    </w:p>
    <w:p w14:paraId="43E68FED" w14:textId="77777777" w:rsid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</w:p>
    <w:p w14:paraId="7F2C5CFF" w14:textId="5601A9D8" w:rsid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아래는 분석에 사용된 원본 </w:t>
      </w:r>
      <w:proofErr w:type="gramStart"/>
      <w:r>
        <w:rPr>
          <w:rFonts w:hint="eastAsia"/>
          <w:b w:val="0"/>
          <w:bCs/>
          <w:sz w:val="20"/>
          <w:szCs w:val="20"/>
        </w:rPr>
        <w:t>이미지 이다</w:t>
      </w:r>
      <w:proofErr w:type="gramEnd"/>
      <w:r>
        <w:rPr>
          <w:rFonts w:hint="eastAsia"/>
          <w:b w:val="0"/>
          <w:bCs/>
          <w:sz w:val="20"/>
          <w:szCs w:val="20"/>
        </w:rPr>
        <w:t>.</w:t>
      </w:r>
    </w:p>
    <w:p w14:paraId="18DDB836" w14:textId="0CF0A2F2" w:rsid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</w:p>
    <w:p w14:paraId="06A7E1A7" w14:textId="71887EEF" w:rsid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  <w:r w:rsidRPr="00642AB8">
        <w:rPr>
          <w:b w:val="0"/>
          <w:bCs/>
          <w:noProof/>
          <w:sz w:val="20"/>
          <w:szCs w:val="20"/>
        </w:rPr>
        <w:drawing>
          <wp:inline distT="0" distB="0" distL="0" distR="0" wp14:anchorId="1C7A8AAA" wp14:editId="24266EB5">
            <wp:extent cx="2672614" cy="162306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6092" cy="164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A409" w14:textId="38FD70FA" w:rsid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</w:p>
    <w:p w14:paraId="6DE3FBDD" w14:textId="5C07EFA5" w:rsid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실시간 번역은 지원되지 않는다.</w:t>
      </w:r>
    </w:p>
    <w:p w14:paraId="3781722C" w14:textId="36B7E3E6" w:rsid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카메라로 촬영하면 촬영된 이미지를 스캔하고(왼쪽 캡쳐 이미지)</w:t>
      </w:r>
    </w:p>
    <w:p w14:paraId="47AECE50" w14:textId="4B14DAC0" w:rsid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분석된 이미지에서 글자 부분 중 어느 부분을 번역할지 선택해야 </w:t>
      </w:r>
      <w:proofErr w:type="gramStart"/>
      <w:r>
        <w:rPr>
          <w:rFonts w:hint="eastAsia"/>
          <w:b w:val="0"/>
          <w:bCs/>
          <w:sz w:val="20"/>
          <w:szCs w:val="20"/>
        </w:rPr>
        <w:t>한다.</w:t>
      </w:r>
      <w:r>
        <w:rPr>
          <w:b w:val="0"/>
          <w:bCs/>
          <w:sz w:val="20"/>
          <w:szCs w:val="20"/>
        </w:rPr>
        <w:t>(</w:t>
      </w:r>
      <w:proofErr w:type="gramEnd"/>
      <w:r>
        <w:rPr>
          <w:rFonts w:hint="eastAsia"/>
          <w:b w:val="0"/>
          <w:bCs/>
          <w:sz w:val="20"/>
          <w:szCs w:val="20"/>
        </w:rPr>
        <w:t>가운데 캡쳐 이미지)</w:t>
      </w:r>
    </w:p>
    <w:p w14:paraId="7A18CB38" w14:textId="217EC1BE" w:rsid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선택된 부분을 </w:t>
      </w:r>
      <w:proofErr w:type="gramStart"/>
      <w:r>
        <w:rPr>
          <w:rFonts w:hint="eastAsia"/>
          <w:b w:val="0"/>
          <w:bCs/>
          <w:sz w:val="20"/>
          <w:szCs w:val="20"/>
        </w:rPr>
        <w:t>번역한다.</w:t>
      </w:r>
      <w:r>
        <w:rPr>
          <w:b w:val="0"/>
          <w:bCs/>
          <w:sz w:val="20"/>
          <w:szCs w:val="20"/>
        </w:rPr>
        <w:t>(</w:t>
      </w:r>
      <w:proofErr w:type="gramEnd"/>
      <w:r>
        <w:rPr>
          <w:rFonts w:hint="eastAsia"/>
          <w:b w:val="0"/>
          <w:bCs/>
          <w:sz w:val="20"/>
          <w:szCs w:val="20"/>
        </w:rPr>
        <w:t>오른쪽 캡쳐 이미지)</w:t>
      </w:r>
    </w:p>
    <w:p w14:paraId="2BD25DB7" w14:textId="77777777" w:rsid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</w:p>
    <w:p w14:paraId="1FB213DD" w14:textId="0357CCA1" w:rsidR="00274CB7" w:rsidRDefault="00274CB7" w:rsidP="00274CB7">
      <w:pPr>
        <w:pStyle w:val="afd"/>
        <w:ind w:left="425"/>
        <w:rPr>
          <w:noProof/>
        </w:rPr>
      </w:pPr>
      <w:r>
        <w:rPr>
          <w:noProof/>
        </w:rPr>
        <w:drawing>
          <wp:inline distT="0" distB="0" distL="0" distR="0" wp14:anchorId="55F57456" wp14:editId="1E2B6B0B">
            <wp:extent cx="1443891" cy="3128328"/>
            <wp:effectExtent l="0" t="0" r="444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51257" cy="314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C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47DAD9" wp14:editId="36DC3581">
            <wp:extent cx="1439056" cy="3117853"/>
            <wp:effectExtent l="0" t="0" r="889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0352" cy="314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C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301BD5" wp14:editId="48661CA7">
            <wp:extent cx="1448508" cy="3138332"/>
            <wp:effectExtent l="0" t="0" r="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6643" cy="315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E5B3" w14:textId="6B1256CC" w:rsidR="00274CB7" w:rsidRDefault="00274CB7" w:rsidP="00274CB7">
      <w:pPr>
        <w:pStyle w:val="afd"/>
        <w:ind w:left="425"/>
        <w:rPr>
          <w:noProof/>
        </w:rPr>
      </w:pPr>
    </w:p>
    <w:p w14:paraId="3998B27E" w14:textId="169CB390" w:rsidR="00274CB7" w:rsidRPr="00274CB7" w:rsidRDefault="00274CB7" w:rsidP="00274CB7">
      <w:pPr>
        <w:pStyle w:val="afd"/>
        <w:ind w:left="425"/>
        <w:rPr>
          <w:b w:val="0"/>
          <w:bCs/>
          <w:sz w:val="20"/>
          <w:szCs w:val="20"/>
        </w:rPr>
      </w:pPr>
      <w:r w:rsidRPr="00274CB7">
        <w:rPr>
          <w:rFonts w:hint="eastAsia"/>
          <w:b w:val="0"/>
          <w:bCs/>
          <w:noProof/>
          <w:sz w:val="20"/>
          <w:szCs w:val="20"/>
        </w:rPr>
        <w:t>정지된 이미지로만 기능이 동작하므로 사용에 제한이 있을 수 있다.</w:t>
      </w:r>
    </w:p>
    <w:p w14:paraId="64671E3C" w14:textId="16DA8971" w:rsidR="00274CB7" w:rsidRDefault="00274CB7" w:rsidP="006023F5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해외 여행중이라면 간판이나 음식점의 </w:t>
      </w:r>
      <w:proofErr w:type="spellStart"/>
      <w:r>
        <w:rPr>
          <w:rFonts w:hint="eastAsia"/>
          <w:b w:val="0"/>
          <w:bCs/>
          <w:sz w:val="20"/>
          <w:szCs w:val="20"/>
        </w:rPr>
        <w:t>메뉴판</w:t>
      </w:r>
      <w:proofErr w:type="spellEnd"/>
      <w:r>
        <w:rPr>
          <w:rFonts w:hint="eastAsia"/>
          <w:b w:val="0"/>
          <w:bCs/>
          <w:sz w:val="20"/>
          <w:szCs w:val="20"/>
        </w:rPr>
        <w:t xml:space="preserve"> 등 대상으로 충분히 사용이 가능하다.</w:t>
      </w:r>
    </w:p>
    <w:p w14:paraId="58D76BCC" w14:textId="77777777" w:rsidR="006023F5" w:rsidRPr="006023F5" w:rsidRDefault="006023F5" w:rsidP="006023F5">
      <w:pPr>
        <w:pStyle w:val="afd"/>
        <w:ind w:left="425"/>
        <w:rPr>
          <w:b w:val="0"/>
          <w:bCs/>
          <w:sz w:val="20"/>
          <w:szCs w:val="20"/>
        </w:rPr>
      </w:pPr>
    </w:p>
    <w:p w14:paraId="114607CD" w14:textId="5B45DC21" w:rsidR="00FC6E7B" w:rsidRDefault="006023F5" w:rsidP="003636BB">
      <w:pPr>
        <w:pStyle w:val="afd"/>
        <w:numPr>
          <w:ilvl w:val="1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텍스트를 직접 입력하여 번역</w:t>
      </w:r>
    </w:p>
    <w:p w14:paraId="679A688C" w14:textId="77777777" w:rsidR="006023F5" w:rsidRPr="00642AB8" w:rsidRDefault="006023F5" w:rsidP="006023F5">
      <w:pPr>
        <w:pStyle w:val="afd"/>
        <w:ind w:left="567"/>
        <w:rPr>
          <w:sz w:val="24"/>
          <w:szCs w:val="24"/>
        </w:rPr>
      </w:pPr>
    </w:p>
    <w:p w14:paraId="29A9BBDF" w14:textId="77777777" w:rsidR="006023F5" w:rsidRDefault="006023F5" w:rsidP="006023F5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사용자가 입력창에 텍스트를 직접 입력하여 번역합니다.</w:t>
      </w:r>
    </w:p>
    <w:p w14:paraId="6F991AE6" w14:textId="77777777" w:rsidR="006023F5" w:rsidRDefault="006023F5" w:rsidP="006023F5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 </w:t>
      </w:r>
    </w:p>
    <w:p w14:paraId="5FA9CEEE" w14:textId="77777777" w:rsidR="006023F5" w:rsidRDefault="006023F5" w:rsidP="006023F5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아래의 문장을 입력하여 테스트를 진행하였습니다.</w:t>
      </w:r>
    </w:p>
    <w:p w14:paraId="10747786" w14:textId="77777777" w:rsidR="006023F5" w:rsidRDefault="006023F5" w:rsidP="006023F5">
      <w:pPr>
        <w:pStyle w:val="afd"/>
        <w:ind w:left="567"/>
        <w:rPr>
          <w:b w:val="0"/>
          <w:bCs/>
          <w:sz w:val="20"/>
          <w:szCs w:val="20"/>
        </w:rPr>
      </w:pPr>
    </w:p>
    <w:p w14:paraId="5F1A1B35" w14:textId="77777777" w:rsidR="006023F5" w:rsidRDefault="006023F5" w:rsidP="006023F5">
      <w:pPr>
        <w:pStyle w:val="afd"/>
        <w:ind w:left="567"/>
        <w:rPr>
          <w:b w:val="0"/>
          <w:bCs/>
          <w:sz w:val="20"/>
          <w:szCs w:val="20"/>
        </w:rPr>
      </w:pPr>
      <w:r w:rsidRPr="006023F5">
        <w:rPr>
          <w:b w:val="0"/>
          <w:bCs/>
          <w:noProof/>
          <w:sz w:val="20"/>
          <w:szCs w:val="20"/>
        </w:rPr>
        <w:drawing>
          <wp:inline distT="0" distB="0" distL="0" distR="0" wp14:anchorId="448407CD" wp14:editId="182C2602">
            <wp:extent cx="5349704" cy="1813717"/>
            <wp:effectExtent l="0" t="0" r="381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9DB1" w14:textId="77777777" w:rsidR="006023F5" w:rsidRDefault="006023F5" w:rsidP="006023F5">
      <w:pPr>
        <w:pStyle w:val="afd"/>
        <w:ind w:left="567"/>
      </w:pPr>
    </w:p>
    <w:p w14:paraId="12B528D0" w14:textId="77777777" w:rsidR="00BC67D3" w:rsidRDefault="00BC67D3" w:rsidP="00BC67D3">
      <w:pPr>
        <w:pStyle w:val="afd"/>
        <w:ind w:left="567"/>
        <w:rPr>
          <w:b w:val="0"/>
          <w:bCs/>
          <w:sz w:val="20"/>
          <w:szCs w:val="20"/>
        </w:rPr>
      </w:pPr>
      <w:r w:rsidRPr="006023F5">
        <w:rPr>
          <w:rFonts w:hint="eastAsia"/>
          <w:b w:val="0"/>
          <w:bCs/>
          <w:sz w:val="20"/>
          <w:szCs w:val="20"/>
        </w:rPr>
        <w:t>아래는 번역의 결과물이다.</w:t>
      </w:r>
    </w:p>
    <w:p w14:paraId="20CF1C79" w14:textId="27454B42" w:rsidR="006023F5" w:rsidRDefault="006023F5" w:rsidP="006023F5">
      <w:pPr>
        <w:pStyle w:val="afd"/>
        <w:ind w:left="567"/>
      </w:pPr>
      <w:r w:rsidRPr="006023F5">
        <w:rPr>
          <w:noProof/>
        </w:rPr>
        <w:drawing>
          <wp:inline distT="0" distB="0" distL="0" distR="0" wp14:anchorId="2864F34D" wp14:editId="4A1B5D63">
            <wp:extent cx="5495925" cy="3137399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5514" cy="31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958A" w14:textId="77777777" w:rsidR="00BC67D3" w:rsidRDefault="00BC67D3" w:rsidP="00BC67D3"/>
    <w:p w14:paraId="6A2A8A66" w14:textId="2B924348" w:rsidR="00BC67D3" w:rsidRDefault="00BC67D3" w:rsidP="00BC67D3">
      <w:pPr>
        <w:pStyle w:val="afd"/>
        <w:ind w:left="567"/>
        <w:rPr>
          <w:b w:val="0"/>
          <w:bCs/>
          <w:sz w:val="20"/>
          <w:szCs w:val="20"/>
        </w:rPr>
      </w:pPr>
      <w:r w:rsidRPr="006023F5">
        <w:rPr>
          <w:rFonts w:hint="eastAsia"/>
          <w:b w:val="0"/>
          <w:bCs/>
          <w:sz w:val="20"/>
          <w:szCs w:val="20"/>
        </w:rPr>
        <w:t>문장이 자연스럽고 깔끔하</w:t>
      </w:r>
      <w:r>
        <w:rPr>
          <w:rFonts w:hint="eastAsia"/>
          <w:b w:val="0"/>
          <w:bCs/>
          <w:sz w:val="20"/>
          <w:szCs w:val="20"/>
        </w:rPr>
        <w:t>며</w:t>
      </w:r>
      <w:r>
        <w:rPr>
          <w:b w:val="0"/>
          <w:bCs/>
          <w:sz w:val="20"/>
          <w:szCs w:val="20"/>
        </w:rPr>
        <w:t xml:space="preserve">, </w:t>
      </w:r>
      <w:r w:rsidRPr="006023F5">
        <w:rPr>
          <w:rFonts w:hint="eastAsia"/>
          <w:b w:val="0"/>
          <w:bCs/>
          <w:sz w:val="20"/>
          <w:szCs w:val="20"/>
        </w:rPr>
        <w:t>이해하는데 전혀 문제가 없다.</w:t>
      </w:r>
    </w:p>
    <w:p w14:paraId="252BD995" w14:textId="3FC9BBE5" w:rsidR="00BC67D3" w:rsidRPr="006023F5" w:rsidRDefault="00BC67D3" w:rsidP="00BC67D3">
      <w:pPr>
        <w:pStyle w:val="afd"/>
        <w:ind w:left="567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구글 번역과 비교하면 이상에서 더 자주 접하는 단어들로 구성되어 있다.</w:t>
      </w:r>
    </w:p>
    <w:p w14:paraId="5EA149FC" w14:textId="3AA2CFA6" w:rsidR="00BC67D3" w:rsidRDefault="00BC67D3" w:rsidP="00BC67D3">
      <w:pPr>
        <w:pStyle w:val="afd"/>
        <w:ind w:left="567"/>
        <w:rPr>
          <w:b w:val="0"/>
          <w:bCs/>
          <w:sz w:val="20"/>
          <w:szCs w:val="20"/>
        </w:rPr>
      </w:pPr>
      <w:proofErr w:type="spellStart"/>
      <w:r w:rsidRPr="006023F5">
        <w:rPr>
          <w:b w:val="0"/>
          <w:bCs/>
          <w:sz w:val="20"/>
          <w:szCs w:val="20"/>
        </w:rPr>
        <w:t>tts</w:t>
      </w:r>
      <w:proofErr w:type="spellEnd"/>
      <w:r w:rsidRPr="006023F5">
        <w:rPr>
          <w:b w:val="0"/>
          <w:bCs/>
          <w:sz w:val="20"/>
          <w:szCs w:val="20"/>
        </w:rPr>
        <w:t xml:space="preserve"> </w:t>
      </w:r>
      <w:r w:rsidRPr="006023F5">
        <w:rPr>
          <w:rFonts w:hint="eastAsia"/>
          <w:b w:val="0"/>
          <w:bCs/>
          <w:sz w:val="20"/>
          <w:szCs w:val="20"/>
        </w:rPr>
        <w:t xml:space="preserve">기능을 통해 번역된 문장을 </w:t>
      </w:r>
      <w:r>
        <w:rPr>
          <w:rFonts w:hint="eastAsia"/>
          <w:b w:val="0"/>
          <w:bCs/>
          <w:sz w:val="20"/>
          <w:szCs w:val="20"/>
        </w:rPr>
        <w:t>읽어주는 기능 부분도 말투가 매우 자연스럽고 거부감이 들지 않는다.</w:t>
      </w:r>
    </w:p>
    <w:p w14:paraId="1304E548" w14:textId="77777777" w:rsidR="00BC67D3" w:rsidRPr="00BC67D3" w:rsidRDefault="00BC67D3" w:rsidP="00BC67D3">
      <w:pPr>
        <w:pStyle w:val="afd"/>
        <w:ind w:left="567"/>
        <w:rPr>
          <w:b w:val="0"/>
          <w:bCs/>
          <w:sz w:val="20"/>
          <w:szCs w:val="20"/>
        </w:rPr>
      </w:pPr>
    </w:p>
    <w:p w14:paraId="2F64BA47" w14:textId="4C72C00A" w:rsidR="006023F5" w:rsidRDefault="00BC67D3" w:rsidP="006023F5">
      <w:pPr>
        <w:pStyle w:val="afd"/>
        <w:numPr>
          <w:ilvl w:val="0"/>
          <w:numId w:val="15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느낀점</w:t>
      </w:r>
      <w:proofErr w:type="spellEnd"/>
    </w:p>
    <w:p w14:paraId="693E2948" w14:textId="77777777" w:rsidR="00BC67D3" w:rsidRDefault="00BC67D3" w:rsidP="00BC67D3">
      <w:pPr>
        <w:pStyle w:val="afd"/>
        <w:ind w:left="425"/>
        <w:rPr>
          <w:sz w:val="24"/>
          <w:szCs w:val="24"/>
        </w:rPr>
      </w:pPr>
    </w:p>
    <w:p w14:paraId="28E2A310" w14:textId="643C8F8E" w:rsidR="00BC67D3" w:rsidRDefault="00BC67D3" w:rsidP="00BC67D3">
      <w:pPr>
        <w:pStyle w:val="afd"/>
        <w:ind w:left="425"/>
        <w:rPr>
          <w:b w:val="0"/>
          <w:bCs/>
          <w:sz w:val="20"/>
          <w:szCs w:val="20"/>
        </w:rPr>
      </w:pPr>
      <w:r w:rsidRPr="00BC67D3">
        <w:rPr>
          <w:rFonts w:hint="eastAsia"/>
          <w:b w:val="0"/>
          <w:bCs/>
          <w:sz w:val="20"/>
          <w:szCs w:val="20"/>
        </w:rPr>
        <w:t xml:space="preserve">구글 번역과 </w:t>
      </w:r>
      <w:proofErr w:type="spellStart"/>
      <w:r>
        <w:rPr>
          <w:rFonts w:hint="eastAsia"/>
          <w:b w:val="0"/>
          <w:bCs/>
          <w:sz w:val="20"/>
          <w:szCs w:val="20"/>
        </w:rPr>
        <w:t>파파고</w:t>
      </w:r>
      <w:proofErr w:type="spellEnd"/>
      <w:r>
        <w:rPr>
          <w:rFonts w:hint="eastAsia"/>
          <w:b w:val="0"/>
          <w:bCs/>
          <w:sz w:val="20"/>
          <w:szCs w:val="20"/>
        </w:rPr>
        <w:t xml:space="preserve"> 모두 텍스트를 입력하여 번역하는 기능은 굉장히 잘 동작합니다.</w:t>
      </w:r>
    </w:p>
    <w:p w14:paraId="744BCCA5" w14:textId="1F156575" w:rsidR="00BC67D3" w:rsidRDefault="00BC67D3" w:rsidP="00BC67D3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이해하기에는 전혀 무리가 없으며 파파고의 경우가 좀더 친근한 단어들로 구성되어 </w:t>
      </w:r>
    </w:p>
    <w:p w14:paraId="12E1FE4B" w14:textId="0237FF27" w:rsidR="00BC67D3" w:rsidRDefault="00BC67D3" w:rsidP="00BC67D3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읽기가 쉽습니다.</w:t>
      </w:r>
    </w:p>
    <w:p w14:paraId="39441B17" w14:textId="04D01A5F" w:rsidR="00BC67D3" w:rsidRDefault="00BC67D3" w:rsidP="00BC67D3">
      <w:pPr>
        <w:pStyle w:val="afd"/>
        <w:ind w:left="425"/>
        <w:rPr>
          <w:b w:val="0"/>
          <w:bCs/>
          <w:sz w:val="20"/>
          <w:szCs w:val="20"/>
        </w:rPr>
      </w:pPr>
    </w:p>
    <w:p w14:paraId="3E905241" w14:textId="1AEAC0D0" w:rsidR="00BC67D3" w:rsidRDefault="00BC67D3" w:rsidP="00BC67D3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이미지를 통해 번역하거나 음성을 통해 번역하는 기능은 </w:t>
      </w:r>
    </w:p>
    <w:p w14:paraId="3AF3A27C" w14:textId="45CEECE8" w:rsidR="00BC67D3" w:rsidRDefault="00BC67D3" w:rsidP="00BC67D3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구글 번역이 훌륭히 잘 되어 있습니다.</w:t>
      </w:r>
    </w:p>
    <w:p w14:paraId="2E63540D" w14:textId="5BE6CFAD" w:rsidR="00BC67D3" w:rsidRDefault="00BC67D3" w:rsidP="00BC67D3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당장 해외에 나가더라도 구글번역 어플리케이션이 설치된 스마트폰만 있으면 아무런 문제없이 생활이 가능하다고 생각됩니다.</w:t>
      </w:r>
    </w:p>
    <w:p w14:paraId="40BA0B72" w14:textId="3C55E7F6" w:rsidR="00BC67D3" w:rsidRDefault="00BC67D3" w:rsidP="00BC67D3">
      <w:pPr>
        <w:pStyle w:val="afd"/>
        <w:ind w:left="425"/>
        <w:rPr>
          <w:b w:val="0"/>
          <w:bCs/>
          <w:sz w:val="20"/>
          <w:szCs w:val="20"/>
        </w:rPr>
      </w:pPr>
    </w:p>
    <w:p w14:paraId="46B09026" w14:textId="3F1C6BE5" w:rsidR="00BC67D3" w:rsidRDefault="00BC67D3" w:rsidP="00BC67D3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파파고의 경우는 해당 기능을 활용하기에는 아직 불편한 사항이 조금 있습니다.</w:t>
      </w:r>
    </w:p>
    <w:p w14:paraId="40641040" w14:textId="7518B9C1" w:rsidR="00BC67D3" w:rsidRDefault="00BC67D3" w:rsidP="00BC67D3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이미지 번역의 경우 실시간 번역이 </w:t>
      </w:r>
      <w:proofErr w:type="gramStart"/>
      <w:r>
        <w:rPr>
          <w:rFonts w:hint="eastAsia"/>
          <w:b w:val="0"/>
          <w:bCs/>
          <w:sz w:val="20"/>
          <w:szCs w:val="20"/>
        </w:rPr>
        <w:t>되지않아</w:t>
      </w:r>
      <w:proofErr w:type="gramEnd"/>
      <w:r>
        <w:rPr>
          <w:rFonts w:hint="eastAsia"/>
          <w:b w:val="0"/>
          <w:bCs/>
          <w:sz w:val="20"/>
          <w:szCs w:val="20"/>
        </w:rPr>
        <w:t xml:space="preserve"> 사용자가 여러 번 동작해줘야 하는 점.</w:t>
      </w:r>
    </w:p>
    <w:p w14:paraId="509B2330" w14:textId="1FCD45C4" w:rsidR="00BC67D3" w:rsidRDefault="00BC67D3" w:rsidP="00BC67D3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>음성 번역의 경우</w:t>
      </w:r>
      <w:r w:rsidR="001572CE">
        <w:rPr>
          <w:rFonts w:hint="eastAsia"/>
          <w:b w:val="0"/>
          <w:bCs/>
          <w:sz w:val="20"/>
          <w:szCs w:val="20"/>
        </w:rPr>
        <w:t>에는 또박또박 천천히 말을 해야만 알아들을 수 있다는 점</w:t>
      </w:r>
    </w:p>
    <w:p w14:paraId="20FA2A0D" w14:textId="382BF0E4" w:rsidR="00622D86" w:rsidRDefault="00622D86" w:rsidP="00BC67D3">
      <w:pPr>
        <w:pStyle w:val="afd"/>
        <w:ind w:left="425"/>
        <w:rPr>
          <w:b w:val="0"/>
          <w:bCs/>
          <w:sz w:val="20"/>
          <w:szCs w:val="20"/>
        </w:rPr>
      </w:pPr>
    </w:p>
    <w:p w14:paraId="08C52F33" w14:textId="664BBAF9" w:rsidR="00622D86" w:rsidRDefault="00622D86" w:rsidP="00BC67D3">
      <w:pPr>
        <w:pStyle w:val="afd"/>
        <w:ind w:left="425"/>
        <w:rPr>
          <w:b w:val="0"/>
          <w:bCs/>
          <w:sz w:val="20"/>
          <w:szCs w:val="20"/>
        </w:rPr>
      </w:pPr>
      <w:r>
        <w:rPr>
          <w:rFonts w:hint="eastAsia"/>
          <w:b w:val="0"/>
          <w:bCs/>
          <w:sz w:val="20"/>
          <w:szCs w:val="20"/>
        </w:rPr>
        <w:t xml:space="preserve">각각의 장단점이 </w:t>
      </w:r>
      <w:proofErr w:type="gramStart"/>
      <w:r>
        <w:rPr>
          <w:rFonts w:hint="eastAsia"/>
          <w:b w:val="0"/>
          <w:bCs/>
          <w:sz w:val="20"/>
          <w:szCs w:val="20"/>
        </w:rPr>
        <w:t>존재 하므로</w:t>
      </w:r>
      <w:proofErr w:type="gramEnd"/>
      <w:r>
        <w:rPr>
          <w:rFonts w:hint="eastAsia"/>
          <w:b w:val="0"/>
          <w:bCs/>
          <w:sz w:val="20"/>
          <w:szCs w:val="20"/>
        </w:rPr>
        <w:t xml:space="preserve"> 활용분야에 맞게 사용하면 될 것으로 생각됩니다.</w:t>
      </w:r>
    </w:p>
    <w:sectPr w:rsidR="00622D86" w:rsidSect="00AB02A7">
      <w:headerReference w:type="default" r:id="rId23"/>
      <w:footerReference w:type="default" r:id="rId24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A62392" w14:textId="77777777" w:rsidR="00C258F8" w:rsidRDefault="00C258F8">
      <w:r>
        <w:separator/>
      </w:r>
    </w:p>
    <w:p w14:paraId="1AAF946C" w14:textId="77777777" w:rsidR="00C258F8" w:rsidRDefault="00C258F8"/>
  </w:endnote>
  <w:endnote w:type="continuationSeparator" w:id="0">
    <w:p w14:paraId="4153C321" w14:textId="77777777" w:rsidR="00C258F8" w:rsidRDefault="00C258F8">
      <w:r>
        <w:continuationSeparator/>
      </w:r>
    </w:p>
    <w:p w14:paraId="4571AA78" w14:textId="77777777" w:rsidR="00C258F8" w:rsidRDefault="00C258F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626DA5" w14:textId="77777777" w:rsidR="00274CB7" w:rsidRPr="00240586" w:rsidRDefault="00274CB7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2F15309A" w14:textId="77777777" w:rsidR="00274CB7" w:rsidRPr="00240586" w:rsidRDefault="00274CB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C1136C" w14:textId="77777777" w:rsidR="00C258F8" w:rsidRDefault="00C258F8">
      <w:r>
        <w:separator/>
      </w:r>
    </w:p>
    <w:p w14:paraId="47131430" w14:textId="77777777" w:rsidR="00C258F8" w:rsidRDefault="00C258F8"/>
  </w:footnote>
  <w:footnote w:type="continuationSeparator" w:id="0">
    <w:p w14:paraId="3CB17218" w14:textId="77777777" w:rsidR="00C258F8" w:rsidRDefault="00C258F8">
      <w:r>
        <w:continuationSeparator/>
      </w:r>
    </w:p>
    <w:p w14:paraId="7E72C5B3" w14:textId="77777777" w:rsidR="00C258F8" w:rsidRDefault="00C258F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274CB7" w:rsidRPr="00240586" w14:paraId="5505322C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3CC05BE" w14:textId="77777777" w:rsidR="00274CB7" w:rsidRPr="00240586" w:rsidRDefault="00274CB7">
          <w:pPr>
            <w:pStyle w:val="a9"/>
          </w:pPr>
        </w:p>
      </w:tc>
    </w:tr>
  </w:tbl>
  <w:p w14:paraId="4362AE42" w14:textId="77777777" w:rsidR="00274CB7" w:rsidRPr="00240586" w:rsidRDefault="00274CB7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E1270A1"/>
    <w:multiLevelType w:val="multilevel"/>
    <w:tmpl w:val="53E26600"/>
    <w:lvl w:ilvl="0">
      <w:start w:val="1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1F0E1A63"/>
    <w:multiLevelType w:val="multilevel"/>
    <w:tmpl w:val="D9B800C6"/>
    <w:lvl w:ilvl="0">
      <w:start w:val="1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86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6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0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9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88" w:hanging="2160"/>
      </w:pPr>
      <w:rPr>
        <w:rFonts w:hint="default"/>
      </w:rPr>
    </w:lvl>
  </w:abstractNum>
  <w:abstractNum w:abstractNumId="12" w15:restartNumberingAfterBreak="0">
    <w:nsid w:val="2A7C17F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2EEF4F91"/>
    <w:multiLevelType w:val="multilevel"/>
    <w:tmpl w:val="452C3406"/>
    <w:lvl w:ilvl="0">
      <w:start w:val="1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7126896"/>
    <w:multiLevelType w:val="multilevel"/>
    <w:tmpl w:val="275A07F8"/>
    <w:lvl w:ilvl="0">
      <w:start w:val="1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2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7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56" w:hanging="2160"/>
      </w:pPr>
      <w:rPr>
        <w:rFonts w:hint="default"/>
      </w:rPr>
    </w:lvl>
  </w:abstractNum>
  <w:abstractNum w:abstractNumId="15" w15:restartNumberingAfterBreak="0">
    <w:nsid w:val="3BEB6B84"/>
    <w:multiLevelType w:val="hybridMultilevel"/>
    <w:tmpl w:val="667880EA"/>
    <w:lvl w:ilvl="0" w:tplc="F02688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C9F44D1"/>
    <w:multiLevelType w:val="hybridMultilevel"/>
    <w:tmpl w:val="EC30746E"/>
    <w:lvl w:ilvl="0" w:tplc="9E5817B6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7143592E"/>
    <w:multiLevelType w:val="multilevel"/>
    <w:tmpl w:val="ED06A012"/>
    <w:lvl w:ilvl="0">
      <w:start w:val="1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6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80" w:hanging="2160"/>
      </w:pPr>
      <w:rPr>
        <w:rFonts w:hint="default"/>
      </w:rPr>
    </w:lvl>
  </w:abstractNum>
  <w:abstractNum w:abstractNumId="20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6"/>
  </w:num>
  <w:num w:numId="2">
    <w:abstractNumId w:val="18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20"/>
  </w:num>
  <w:num w:numId="14">
    <w:abstractNumId w:val="17"/>
  </w:num>
  <w:num w:numId="15">
    <w:abstractNumId w:val="12"/>
  </w:num>
  <w:num w:numId="16">
    <w:abstractNumId w:val="15"/>
  </w:num>
  <w:num w:numId="17">
    <w:abstractNumId w:val="14"/>
  </w:num>
  <w:num w:numId="18">
    <w:abstractNumId w:val="11"/>
  </w:num>
  <w:num w:numId="19">
    <w:abstractNumId w:val="19"/>
  </w:num>
  <w:num w:numId="20">
    <w:abstractNumId w:val="13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705"/>
    <w:rsid w:val="0002482E"/>
    <w:rsid w:val="00050324"/>
    <w:rsid w:val="0005758F"/>
    <w:rsid w:val="0007723D"/>
    <w:rsid w:val="000A0150"/>
    <w:rsid w:val="000E63C9"/>
    <w:rsid w:val="00130E9D"/>
    <w:rsid w:val="00150A6D"/>
    <w:rsid w:val="001572CE"/>
    <w:rsid w:val="00185B35"/>
    <w:rsid w:val="001F2BC8"/>
    <w:rsid w:val="001F5F6B"/>
    <w:rsid w:val="00240586"/>
    <w:rsid w:val="00243EBC"/>
    <w:rsid w:val="00246A35"/>
    <w:rsid w:val="00274CB7"/>
    <w:rsid w:val="00277E60"/>
    <w:rsid w:val="00284348"/>
    <w:rsid w:val="002F51F5"/>
    <w:rsid w:val="00312137"/>
    <w:rsid w:val="00330359"/>
    <w:rsid w:val="0033762F"/>
    <w:rsid w:val="00353BBA"/>
    <w:rsid w:val="00360494"/>
    <w:rsid w:val="003636BB"/>
    <w:rsid w:val="00366C7E"/>
    <w:rsid w:val="00384EA3"/>
    <w:rsid w:val="003A39A1"/>
    <w:rsid w:val="003C2191"/>
    <w:rsid w:val="003D3863"/>
    <w:rsid w:val="004110DE"/>
    <w:rsid w:val="00414A36"/>
    <w:rsid w:val="00417EFB"/>
    <w:rsid w:val="0044085A"/>
    <w:rsid w:val="00463523"/>
    <w:rsid w:val="004B21A5"/>
    <w:rsid w:val="005037F0"/>
    <w:rsid w:val="00514CEB"/>
    <w:rsid w:val="00516A86"/>
    <w:rsid w:val="005275F6"/>
    <w:rsid w:val="005453BE"/>
    <w:rsid w:val="00572102"/>
    <w:rsid w:val="005E7F8B"/>
    <w:rsid w:val="005F1BB0"/>
    <w:rsid w:val="006023F5"/>
    <w:rsid w:val="00622D86"/>
    <w:rsid w:val="00642AB8"/>
    <w:rsid w:val="00656C4D"/>
    <w:rsid w:val="006E5716"/>
    <w:rsid w:val="007302B3"/>
    <w:rsid w:val="00730733"/>
    <w:rsid w:val="00730E3A"/>
    <w:rsid w:val="00736AAF"/>
    <w:rsid w:val="00765B2A"/>
    <w:rsid w:val="00770B05"/>
    <w:rsid w:val="00783A34"/>
    <w:rsid w:val="007C6B52"/>
    <w:rsid w:val="007D16C5"/>
    <w:rsid w:val="00843469"/>
    <w:rsid w:val="00862FE4"/>
    <w:rsid w:val="0086389A"/>
    <w:rsid w:val="0087605E"/>
    <w:rsid w:val="008B1FEE"/>
    <w:rsid w:val="008D5FC5"/>
    <w:rsid w:val="00903C32"/>
    <w:rsid w:val="00916B16"/>
    <w:rsid w:val="009173B9"/>
    <w:rsid w:val="0093335D"/>
    <w:rsid w:val="0093613E"/>
    <w:rsid w:val="00943026"/>
    <w:rsid w:val="00966B81"/>
    <w:rsid w:val="009C7720"/>
    <w:rsid w:val="00A004D9"/>
    <w:rsid w:val="00A23AFA"/>
    <w:rsid w:val="00A31B3E"/>
    <w:rsid w:val="00A532F3"/>
    <w:rsid w:val="00A8489E"/>
    <w:rsid w:val="00AB02A7"/>
    <w:rsid w:val="00AB5E8A"/>
    <w:rsid w:val="00AC29F3"/>
    <w:rsid w:val="00AE23BB"/>
    <w:rsid w:val="00B231E5"/>
    <w:rsid w:val="00BC67D3"/>
    <w:rsid w:val="00C02B87"/>
    <w:rsid w:val="00C258F8"/>
    <w:rsid w:val="00C4086D"/>
    <w:rsid w:val="00C9360B"/>
    <w:rsid w:val="00CA1896"/>
    <w:rsid w:val="00CB5B28"/>
    <w:rsid w:val="00CC722F"/>
    <w:rsid w:val="00CF5371"/>
    <w:rsid w:val="00D0323A"/>
    <w:rsid w:val="00D0559F"/>
    <w:rsid w:val="00D077E9"/>
    <w:rsid w:val="00D123E1"/>
    <w:rsid w:val="00D42CB7"/>
    <w:rsid w:val="00D5413D"/>
    <w:rsid w:val="00D570A9"/>
    <w:rsid w:val="00D70D02"/>
    <w:rsid w:val="00D770C7"/>
    <w:rsid w:val="00D86945"/>
    <w:rsid w:val="00D90290"/>
    <w:rsid w:val="00DA48D3"/>
    <w:rsid w:val="00DD152F"/>
    <w:rsid w:val="00DE213F"/>
    <w:rsid w:val="00DF027C"/>
    <w:rsid w:val="00E00A32"/>
    <w:rsid w:val="00E22ACD"/>
    <w:rsid w:val="00E5626F"/>
    <w:rsid w:val="00E620B0"/>
    <w:rsid w:val="00E661F2"/>
    <w:rsid w:val="00E709DF"/>
    <w:rsid w:val="00E81B40"/>
    <w:rsid w:val="00EA1B40"/>
    <w:rsid w:val="00EE4E0F"/>
    <w:rsid w:val="00EF2223"/>
    <w:rsid w:val="00EF555B"/>
    <w:rsid w:val="00F027BB"/>
    <w:rsid w:val="00F11DCF"/>
    <w:rsid w:val="00F162EA"/>
    <w:rsid w:val="00F52D27"/>
    <w:rsid w:val="00F61705"/>
    <w:rsid w:val="00F83527"/>
    <w:rsid w:val="00FC6E7B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449770"/>
  <w15:docId w15:val="{AB19780A-1BC5-472E-80D8-49CBC9BBE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glossaryDocument" Target="glossary/document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hkeum9886\AppData\Roaming\Microsoft\Templates\&#48372;&#44256;&#49436;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30B7B8DA0D6465686B67DA1E887E84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EDE9299-1E50-4A87-A77D-BB6CCBB7DF4E}"/>
      </w:docPartPr>
      <w:docPartBody>
        <w:p w:rsidR="00340DC3" w:rsidRDefault="00201ECA">
          <w:pPr>
            <w:pStyle w:val="230B7B8DA0D6465686B67DA1E887E84B"/>
          </w:pPr>
          <w:r w:rsidRPr="00D86945">
            <w:rPr>
              <w:rStyle w:val="Char"/>
              <w:b/>
              <w:lang w:val="ko-KR" w:bidi="ko-KR"/>
            </w:rPr>
            <w:fldChar w:fldCharType="begin"/>
          </w:r>
          <w:r w:rsidRPr="00D86945">
            <w:rPr>
              <w:rStyle w:val="Char"/>
              <w:lang w:val="ko-KR" w:bidi="ko-KR"/>
            </w:rPr>
            <w:instrText xml:space="preserve"> DATE  \@ "MMMM d"  \* MERGEFORMAT </w:instrText>
          </w:r>
          <w:r w:rsidRPr="00D86945">
            <w:rPr>
              <w:rStyle w:val="Char"/>
              <w:b/>
              <w:lang w:val="ko-KR" w:bidi="ko-KR"/>
            </w:rPr>
            <w:fldChar w:fldCharType="separate"/>
          </w:r>
          <w:r>
            <w:rPr>
              <w:rStyle w:val="Char"/>
              <w:lang w:val="ko-KR" w:bidi="ko-KR"/>
            </w:rPr>
            <w:t>5월 17</w:t>
          </w:r>
          <w:r w:rsidRPr="00D86945">
            <w:rPr>
              <w:rStyle w:val="Char"/>
              <w:b/>
              <w:lang w:val="ko-KR" w:bidi="ko-KR"/>
            </w:rPr>
            <w:fldChar w:fldCharType="end"/>
          </w:r>
        </w:p>
      </w:docPartBody>
    </w:docPart>
    <w:docPart>
      <w:docPartPr>
        <w:name w:val="685D644819E14BA7B724250A563DF259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0316F06-884D-41CF-8AB6-D4C9D141BB1D}"/>
      </w:docPartPr>
      <w:docPartBody>
        <w:p w:rsidR="00340DC3" w:rsidRDefault="00201ECA">
          <w:pPr>
            <w:pStyle w:val="685D644819E14BA7B724250A563DF259"/>
          </w:pPr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ECA"/>
    <w:rsid w:val="00201ECA"/>
    <w:rsid w:val="00340DC3"/>
    <w:rsid w:val="006746FA"/>
    <w:rsid w:val="006B348F"/>
    <w:rsid w:val="007D6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  <w:style w:type="paragraph" w:customStyle="1" w:styleId="230B7B8DA0D6465686B67DA1E887E84B">
    <w:name w:val="230B7B8DA0D6465686B67DA1E887E84B"/>
    <w:pPr>
      <w:widowControl w:val="0"/>
      <w:wordWrap w:val="0"/>
      <w:autoSpaceDE w:val="0"/>
      <w:autoSpaceDN w:val="0"/>
    </w:pPr>
  </w:style>
  <w:style w:type="paragraph" w:customStyle="1" w:styleId="685D644819E14BA7B724250A563DF259">
    <w:name w:val="685D644819E14BA7B724250A563DF259"/>
    <w:pPr>
      <w:widowControl w:val="0"/>
      <w:wordWrap w:val="0"/>
      <w:autoSpaceDE w:val="0"/>
      <w:autoSpaceDN w:val="0"/>
    </w:pPr>
  </w:style>
  <w:style w:type="paragraph" w:customStyle="1" w:styleId="74B49F3DD03F4D2C98459B054A5F7F17">
    <w:name w:val="74B49F3DD03F4D2C98459B054A5F7F17"/>
    <w:pPr>
      <w:widowControl w:val="0"/>
      <w:wordWrap w:val="0"/>
      <w:autoSpaceDE w:val="0"/>
      <w:autoSpaceDN w:val="0"/>
    </w:pPr>
  </w:style>
  <w:style w:type="paragraph" w:customStyle="1" w:styleId="D4B0E6FEC4104700B03A26B0798B800D">
    <w:name w:val="D4B0E6FEC4104700B03A26B0798B800D"/>
    <w:pPr>
      <w:widowControl w:val="0"/>
      <w:wordWrap w:val="0"/>
      <w:autoSpaceDE w:val="0"/>
      <w:autoSpaceDN w:val="0"/>
    </w:pPr>
  </w:style>
  <w:style w:type="paragraph" w:customStyle="1" w:styleId="70D873A29D694831AB6EC124DFE43BDB">
    <w:name w:val="70D873A29D694831AB6EC124DFE43BDB"/>
    <w:pPr>
      <w:widowControl w:val="0"/>
      <w:wordWrap w:val="0"/>
      <w:autoSpaceDE w:val="0"/>
      <w:autoSpaceDN w:val="0"/>
    </w:pPr>
  </w:style>
  <w:style w:type="paragraph" w:customStyle="1" w:styleId="686918377AA54627BE14052DF5E1B9B5">
    <w:name w:val="686918377AA54627BE14052DF5E1B9B5"/>
    <w:pPr>
      <w:widowControl w:val="0"/>
      <w:wordWrap w:val="0"/>
      <w:autoSpaceDE w:val="0"/>
      <w:autoSpaceDN w:val="0"/>
    </w:pPr>
  </w:style>
  <w:style w:type="paragraph" w:customStyle="1" w:styleId="CF774DA6A0C042838C719C1DDF3E5BFD">
    <w:name w:val="CF774DA6A0C042838C719C1DDF3E5BFD"/>
    <w:pPr>
      <w:widowControl w:val="0"/>
      <w:wordWrap w:val="0"/>
      <w:autoSpaceDE w:val="0"/>
      <w:autoSpaceDN w:val="0"/>
    </w:pPr>
  </w:style>
  <w:style w:type="paragraph" w:customStyle="1" w:styleId="E38AA16E9C73457F96C61B27FF24C515">
    <w:name w:val="E38AA16E9C73457F96C61B27FF24C51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보고서 .dotx</Template>
  <TotalTime>0</TotalTime>
  <Pages>10</Pages>
  <Words>367</Words>
  <Characters>2093</Characters>
  <Application>Microsoft Office Word</Application>
  <DocSecurity>0</DocSecurity>
  <Lines>17</Lines>
  <Paragraphs>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dhkeum9886</dc:creator>
  <cp:keywords/>
  <cp:lastModifiedBy>Dong-Hwan Keum</cp:lastModifiedBy>
  <cp:revision>2</cp:revision>
  <cp:lastPrinted>2006-08-01T17:47:00Z</cp:lastPrinted>
  <dcterms:created xsi:type="dcterms:W3CDTF">2020-10-04T06:06:00Z</dcterms:created>
  <dcterms:modified xsi:type="dcterms:W3CDTF">2020-10-04T06:06:00Z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